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55B10B62" w14:textId="77777777">
        <w:trPr>
          <w:trHeight w:hRule="exact" w:val="2835"/>
        </w:trPr>
        <w:tc>
          <w:tcPr>
            <w:tcW w:w="9640" w:type="dxa"/>
            <w:gridSpan w:val="3"/>
          </w:tcPr>
          <w:p w14:paraId="3E55911F" w14:textId="77777777" w:rsidR="00F03DA6" w:rsidRDefault="0038158E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 w14:anchorId="10C3CF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8pt;height:100.8pt">
                  <v:imagedata r:id="rId8" o:title="Logo__SSPU_2016_Barva"/>
                </v:shape>
              </w:pict>
            </w:r>
          </w:p>
        </w:tc>
      </w:tr>
      <w:tr w:rsidR="00F03DA6" w14:paraId="4CEFAD31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040E8EE3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3D8C5D9A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61BF83AF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21D41F3F" w14:textId="77777777" w:rsidR="00FC1F9B" w:rsidRPr="00C91564" w:rsidRDefault="008C2CD1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Wi-fi</w:t>
            </w:r>
            <w:proofErr w:type="spellEnd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 webradio </w:t>
            </w:r>
          </w:p>
        </w:tc>
      </w:tr>
      <w:tr w:rsidR="00F03DA6" w14:paraId="27C7B891" w14:textId="77777777">
        <w:trPr>
          <w:trHeight w:hRule="exact" w:val="567"/>
        </w:trPr>
        <w:tc>
          <w:tcPr>
            <w:tcW w:w="9640" w:type="dxa"/>
            <w:gridSpan w:val="3"/>
          </w:tcPr>
          <w:p w14:paraId="0B2BBB93" w14:textId="77777777" w:rsidR="00F03DA6" w:rsidRPr="00C91564" w:rsidRDefault="008C2CD1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Štěpán Kuzník</w:t>
            </w:r>
          </w:p>
        </w:tc>
      </w:tr>
      <w:tr w:rsidR="00C91564" w14:paraId="0BCC1E1C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34005510" w14:textId="77777777" w:rsidR="00FC1F9B" w:rsidRPr="00E41AE1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14:paraId="582EAFF7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30ABBCBD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47746AB6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A2D6CB8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12218D7F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2C3DF0CB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5F4B634D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18E51E14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6BB0B053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7469460D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05B16221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010E33C8" w14:textId="77777777"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8C2CD1">
              <w:rPr>
                <w:rFonts w:ascii="Arial Narrow" w:hAnsi="Arial Narrow" w:cs="Arial Narrow"/>
                <w:sz w:val="28"/>
                <w:szCs w:val="28"/>
              </w:rPr>
              <w:t>20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8C2CD1">
              <w:rPr>
                <w:rFonts w:ascii="Arial Narrow" w:hAnsi="Arial Narrow" w:cs="Arial Narrow"/>
                <w:sz w:val="28"/>
                <w:szCs w:val="28"/>
              </w:rPr>
              <w:t>21</w:t>
            </w:r>
          </w:p>
        </w:tc>
      </w:tr>
    </w:tbl>
    <w:p w14:paraId="13382A41" w14:textId="77777777"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6CB9CC56" w14:textId="77777777" w:rsidR="00E15FA1" w:rsidRPr="00D967BB" w:rsidRDefault="00896E56" w:rsidP="00F83FF4">
      <w:pPr>
        <w:pStyle w:val="Nadpis5"/>
      </w:pPr>
      <w:r>
        <w:br w:type="page"/>
      </w:r>
      <w:r w:rsidR="00D967BB" w:rsidRPr="00F83FF4">
        <w:lastRenderedPageBreak/>
        <w:t>Poděkování</w:t>
      </w:r>
    </w:p>
    <w:p w14:paraId="2EE0FF72" w14:textId="77777777" w:rsidR="008C2CD1" w:rsidRDefault="008C2CD1" w:rsidP="008C2CD1">
      <w:r>
        <w:rPr>
          <w:i/>
        </w:rPr>
        <w:t xml:space="preserve">Děkuji panu učiteli Ing. Petru </w:t>
      </w:r>
      <w:proofErr w:type="spellStart"/>
      <w:r>
        <w:rPr>
          <w:i/>
        </w:rPr>
        <w:t>Grussmannovi</w:t>
      </w:r>
      <w:proofErr w:type="spellEnd"/>
      <w:r>
        <w:rPr>
          <w:i/>
        </w:rPr>
        <w:t xml:space="preserve"> za cenné rady, panu učiteli Mgr. Marcelu </w:t>
      </w:r>
      <w:proofErr w:type="spellStart"/>
      <w:r>
        <w:rPr>
          <w:i/>
        </w:rPr>
        <w:t>Godovskému</w:t>
      </w:r>
      <w:proofErr w:type="spellEnd"/>
      <w:r>
        <w:rPr>
          <w:i/>
        </w:rPr>
        <w:t xml:space="preserve"> za pomoc se součástkami.</w:t>
      </w:r>
    </w:p>
    <w:p w14:paraId="08B48A2A" w14:textId="77777777"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14:paraId="11252741" w14:textId="77777777"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14:paraId="595FB2B7" w14:textId="77777777"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</w:r>
      <w:r w:rsidR="00724C1C">
        <w:rPr>
          <w:rStyle w:val="Pokec"/>
          <w:emboss w:val="0"/>
          <w:color w:val="auto"/>
        </w:rPr>
        <w:t>10</w:t>
      </w:r>
      <w:r w:rsidR="008C2CD1">
        <w:rPr>
          <w:rStyle w:val="Pokec"/>
          <w:emboss w:val="0"/>
          <w:color w:val="auto"/>
        </w:rPr>
        <w:t>.1.202</w:t>
      </w:r>
      <w:r w:rsidR="00724C1C">
        <w:rPr>
          <w:rStyle w:val="Pokec"/>
          <w:emboss w:val="0"/>
          <w:color w:val="auto"/>
        </w:rPr>
        <w:t>1</w:t>
      </w:r>
    </w:p>
    <w:p w14:paraId="475808F9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14:paraId="175D00EA" w14:textId="77777777" w:rsidR="00F03DA6" w:rsidRPr="005F3335" w:rsidRDefault="00896E56" w:rsidP="005F3335">
      <w:pPr>
        <w:rPr>
          <w:b/>
          <w:sz w:val="28"/>
          <w:szCs w:val="28"/>
        </w:rPr>
      </w:pPr>
      <w:bookmarkStart w:id="1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1"/>
      <w:r w:rsidR="00D12AB2">
        <w:rPr>
          <w:b/>
          <w:sz w:val="28"/>
          <w:szCs w:val="28"/>
        </w:rPr>
        <w:t>NOTACE</w:t>
      </w:r>
    </w:p>
    <w:p w14:paraId="65F8DD48" w14:textId="77777777" w:rsidR="00724C1C" w:rsidRDefault="008C2CD1" w:rsidP="00D433EA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E42990">
        <w:t xml:space="preserve">Projekt se zabývá přehráváním hudby a rádiových stanic přes Wifi. Skládá se z hardwarové a softwarové části. Základ hardwarové části se tvoří hlavně z </w:t>
      </w:r>
      <w:r w:rsidRPr="00E42990">
        <w:rPr>
          <w:shd w:val="clear" w:color="auto" w:fill="FFFFFF"/>
        </w:rPr>
        <w:t xml:space="preserve">nízkonákladového mikročipu Wifi esp8266. Zařízení se pomocí mikročipu připojí na webovou stránku, kterou jsem vytvořil, z které přehrává hudbu z rádiových stanic. </w:t>
      </w:r>
    </w:p>
    <w:p w14:paraId="174E0FEA" w14:textId="77777777" w:rsidR="00D433EA" w:rsidRPr="00E42990" w:rsidRDefault="008C2CD1" w:rsidP="00D433EA">
      <w:pPr>
        <w:autoSpaceDE w:val="0"/>
        <w:autoSpaceDN w:val="0"/>
        <w:adjustRightInd w:val="0"/>
        <w:spacing w:after="0" w:line="240" w:lineRule="auto"/>
      </w:pPr>
      <w:r w:rsidRPr="00E42990">
        <w:rPr>
          <w:shd w:val="clear" w:color="auto" w:fill="FFFFFF"/>
        </w:rPr>
        <w:t>Programová část webradia je řešena v</w:t>
      </w:r>
      <w:r w:rsidR="009875FD" w:rsidRPr="00E42990">
        <w:rPr>
          <w:shd w:val="clear" w:color="auto" w:fill="FFFFFF"/>
        </w:rPr>
        <w:t> </w:t>
      </w:r>
      <w:r w:rsidRPr="00E42990">
        <w:rPr>
          <w:shd w:val="clear" w:color="auto" w:fill="FFFFFF"/>
        </w:rPr>
        <w:t>jazyce</w:t>
      </w:r>
      <w:r w:rsidR="009875FD" w:rsidRPr="00E42990">
        <w:rPr>
          <w:shd w:val="clear" w:color="auto" w:fill="FFFFFF"/>
        </w:rPr>
        <w:t xml:space="preserve"> Arduino, což je kombinace jazyků C a C++. </w:t>
      </w:r>
      <w:r w:rsidR="009875FD" w:rsidRPr="00E42990">
        <w:t>Druhou část projektu tvoří webová aplikace vyvinutá v jazyce PHP. Tato aplikace umožňuje vzdáleně ovládat</w:t>
      </w:r>
      <w:r w:rsidR="00E42990">
        <w:t xml:space="preserve"> </w:t>
      </w:r>
      <w:r w:rsidR="009875FD" w:rsidRPr="00E42990">
        <w:t>zařízení</w:t>
      </w:r>
      <w:r w:rsidR="00E42990">
        <w:t xml:space="preserve"> </w:t>
      </w:r>
    </w:p>
    <w:p w14:paraId="28C5480B" w14:textId="77777777" w:rsidR="00F03DA6" w:rsidRDefault="00F03DA6">
      <w:pPr>
        <w:rPr>
          <w:rStyle w:val="Pokec"/>
        </w:rPr>
      </w:pPr>
    </w:p>
    <w:p w14:paraId="3369A524" w14:textId="77777777" w:rsidR="00F03DA6" w:rsidRDefault="00F03DA6"/>
    <w:p w14:paraId="76F11311" w14:textId="77777777" w:rsidR="005F3335" w:rsidRDefault="005F3335"/>
    <w:p w14:paraId="19756DD6" w14:textId="77777777" w:rsidR="00F03DA6" w:rsidRDefault="00F03DA6"/>
    <w:p w14:paraId="49036B8E" w14:textId="77777777"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14:paraId="234204FF" w14:textId="77777777" w:rsidR="00294C06" w:rsidRDefault="00294C06"/>
    <w:p w14:paraId="36C67F62" w14:textId="77777777" w:rsidR="00F03DA6" w:rsidRDefault="00F03DA6">
      <w:pPr>
        <w:pStyle w:val="Nadpis-Obsah"/>
        <w:pageBreakBefore/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781196C9" w14:textId="77777777" w:rsidR="00E42990" w:rsidRPr="002D38E1" w:rsidRDefault="00F03DA6">
      <w:pPr>
        <w:pStyle w:val="Obsah2"/>
        <w:rPr>
          <w:rFonts w:ascii="Calibri" w:eastAsia="Malgun Gothic" w:hAnsi="Calibri"/>
          <w:b w:val="0"/>
          <w:caps w:val="0"/>
          <w:sz w:val="22"/>
          <w:szCs w:val="22"/>
          <w:lang w:eastAsia="ko-KR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61206094" w:history="1">
        <w:r w:rsidR="00E42990" w:rsidRPr="00DC1DC7">
          <w:rPr>
            <w:rStyle w:val="Hypertextovodkaz"/>
          </w:rPr>
          <w:t>Úvod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_Toc61206094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5</w:t>
        </w:r>
        <w:r w:rsidR="00E42990">
          <w:rPr>
            <w:webHidden/>
          </w:rPr>
          <w:fldChar w:fldCharType="end"/>
        </w:r>
      </w:hyperlink>
    </w:p>
    <w:p w14:paraId="55D28219" w14:textId="77777777" w:rsidR="00E42990" w:rsidRPr="002D38E1" w:rsidRDefault="000108DD">
      <w:pPr>
        <w:pStyle w:val="Obsah2"/>
        <w:rPr>
          <w:rFonts w:ascii="Calibri" w:eastAsia="Malgun Gothic" w:hAnsi="Calibri"/>
          <w:b w:val="0"/>
          <w:caps w:val="0"/>
          <w:sz w:val="22"/>
          <w:szCs w:val="22"/>
          <w:lang w:eastAsia="ko-KR"/>
        </w:rPr>
      </w:pPr>
      <w:hyperlink w:anchor="_Toc61206095" w:history="1">
        <w:r w:rsidR="00E42990" w:rsidRPr="00DC1DC7">
          <w:rPr>
            <w:rStyle w:val="Hypertextovodkaz"/>
          </w:rPr>
          <w:t>1</w:t>
        </w:r>
        <w:r w:rsidR="00E42990" w:rsidRPr="002D38E1">
          <w:rPr>
            <w:rFonts w:ascii="Calibri" w:eastAsia="Malgun Gothic" w:hAnsi="Calibri"/>
            <w:b w:val="0"/>
            <w:caps w:val="0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Výroba wifi webradia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_Toc61206095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6</w:t>
        </w:r>
        <w:r w:rsidR="00E42990">
          <w:rPr>
            <w:webHidden/>
          </w:rPr>
          <w:fldChar w:fldCharType="end"/>
        </w:r>
      </w:hyperlink>
    </w:p>
    <w:p w14:paraId="07D5D446" w14:textId="77777777" w:rsidR="00E42990" w:rsidRPr="002D38E1" w:rsidRDefault="000108DD">
      <w:pPr>
        <w:pStyle w:val="Obsah2"/>
        <w:rPr>
          <w:rFonts w:ascii="Calibri" w:eastAsia="Malgun Gothic" w:hAnsi="Calibri"/>
          <w:b w:val="0"/>
          <w:caps w:val="0"/>
          <w:sz w:val="22"/>
          <w:szCs w:val="22"/>
          <w:lang w:eastAsia="ko-KR"/>
        </w:rPr>
      </w:pPr>
      <w:hyperlink w:anchor="_Toc61206096" w:history="1">
        <w:r w:rsidR="00E42990" w:rsidRPr="00DC1DC7">
          <w:rPr>
            <w:rStyle w:val="Hypertextovodkaz"/>
          </w:rPr>
          <w:t>2</w:t>
        </w:r>
        <w:r w:rsidR="00E42990" w:rsidRPr="002D38E1">
          <w:rPr>
            <w:rFonts w:ascii="Calibri" w:eastAsia="Malgun Gothic" w:hAnsi="Calibri"/>
            <w:b w:val="0"/>
            <w:caps w:val="0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Využité technologie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_Toc61206096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7</w:t>
        </w:r>
        <w:r w:rsidR="00E42990">
          <w:rPr>
            <w:webHidden/>
          </w:rPr>
          <w:fldChar w:fldCharType="end"/>
        </w:r>
      </w:hyperlink>
    </w:p>
    <w:p w14:paraId="313D3714" w14:textId="77777777" w:rsidR="00E42990" w:rsidRPr="002D38E1" w:rsidRDefault="000108DD">
      <w:pPr>
        <w:pStyle w:val="Obsah3"/>
        <w:rPr>
          <w:rFonts w:ascii="Calibri" w:eastAsia="Malgun Gothic" w:hAnsi="Calibri"/>
          <w:smallCaps w:val="0"/>
          <w:sz w:val="22"/>
          <w:szCs w:val="22"/>
          <w:lang w:eastAsia="ko-KR"/>
        </w:rPr>
      </w:pPr>
      <w:hyperlink w:anchor="_Toc61206097" w:history="1">
        <w:r w:rsidR="00E42990" w:rsidRPr="00DC1DC7">
          <w:rPr>
            <w:rStyle w:val="Hypertextovodkaz"/>
          </w:rPr>
          <w:t>2.1</w:t>
        </w:r>
        <w:r w:rsidR="00E42990" w:rsidRPr="002D38E1">
          <w:rPr>
            <w:rFonts w:ascii="Calibri" w:eastAsia="Malgun Gothic" w:hAnsi="Calibri"/>
            <w:smallCaps w:val="0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Hardware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_Toc61206097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7</w:t>
        </w:r>
        <w:r w:rsidR="00E42990">
          <w:rPr>
            <w:webHidden/>
          </w:rPr>
          <w:fldChar w:fldCharType="end"/>
        </w:r>
      </w:hyperlink>
    </w:p>
    <w:p w14:paraId="1476D635" w14:textId="77777777" w:rsidR="00E42990" w:rsidRPr="002D38E1" w:rsidRDefault="000108DD">
      <w:pPr>
        <w:pStyle w:val="Obsah4"/>
        <w:tabs>
          <w:tab w:val="left" w:pos="1418"/>
        </w:tabs>
        <w:rPr>
          <w:rFonts w:ascii="Calibri" w:eastAsia="Malgun Gothic" w:hAnsi="Calibri"/>
          <w:sz w:val="22"/>
          <w:szCs w:val="22"/>
          <w:lang w:eastAsia="ko-KR"/>
        </w:rPr>
      </w:pPr>
      <w:hyperlink w:anchor="_Toc61206098" w:history="1">
        <w:r w:rsidR="00E42990" w:rsidRPr="00DC1DC7">
          <w:rPr>
            <w:rStyle w:val="Hypertextovodkaz"/>
          </w:rPr>
          <w:t>2.1.1</w:t>
        </w:r>
        <w:r w:rsidR="00E42990" w:rsidRPr="002D38E1">
          <w:rPr>
            <w:rFonts w:ascii="Calibri" w:eastAsia="Malgun Gothic" w:hAnsi="Calibri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Seznam součástek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_Toc61206098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7</w:t>
        </w:r>
        <w:r w:rsidR="00E42990">
          <w:rPr>
            <w:webHidden/>
          </w:rPr>
          <w:fldChar w:fldCharType="end"/>
        </w:r>
      </w:hyperlink>
    </w:p>
    <w:p w14:paraId="2E045DDC" w14:textId="77777777" w:rsidR="00E42990" w:rsidRPr="002D38E1" w:rsidRDefault="000108DD">
      <w:pPr>
        <w:pStyle w:val="Obsah4"/>
        <w:tabs>
          <w:tab w:val="left" w:pos="1418"/>
        </w:tabs>
        <w:rPr>
          <w:rFonts w:ascii="Calibri" w:eastAsia="Malgun Gothic" w:hAnsi="Calibri"/>
          <w:sz w:val="22"/>
          <w:szCs w:val="22"/>
          <w:lang w:eastAsia="ko-KR"/>
        </w:rPr>
      </w:pPr>
      <w:hyperlink w:anchor="_Toc61206099" w:history="1">
        <w:r w:rsidR="00E42990" w:rsidRPr="00DC1DC7">
          <w:rPr>
            <w:rStyle w:val="Hypertextovodkaz"/>
          </w:rPr>
          <w:t>2.1.2</w:t>
        </w:r>
        <w:r w:rsidR="00E42990" w:rsidRPr="002D38E1">
          <w:rPr>
            <w:rFonts w:ascii="Calibri" w:eastAsia="Malgun Gothic" w:hAnsi="Calibri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NodeMCU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_Toc61206099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7</w:t>
        </w:r>
        <w:r w:rsidR="00E42990">
          <w:rPr>
            <w:webHidden/>
          </w:rPr>
          <w:fldChar w:fldCharType="end"/>
        </w:r>
      </w:hyperlink>
    </w:p>
    <w:p w14:paraId="78919A02" w14:textId="77777777" w:rsidR="00E42990" w:rsidRPr="002D38E1" w:rsidRDefault="000108DD">
      <w:pPr>
        <w:pStyle w:val="Obsah3"/>
        <w:rPr>
          <w:rFonts w:ascii="Calibri" w:eastAsia="Malgun Gothic" w:hAnsi="Calibri"/>
          <w:smallCaps w:val="0"/>
          <w:sz w:val="22"/>
          <w:szCs w:val="22"/>
          <w:lang w:eastAsia="ko-KR"/>
        </w:rPr>
      </w:pPr>
      <w:hyperlink w:anchor="_Toc61206100" w:history="1">
        <w:r w:rsidR="00E42990" w:rsidRPr="00DC1DC7">
          <w:rPr>
            <w:rStyle w:val="Hypertextovodkaz"/>
          </w:rPr>
          <w:t>2.2</w:t>
        </w:r>
        <w:r w:rsidR="00E42990" w:rsidRPr="002D38E1">
          <w:rPr>
            <w:rFonts w:ascii="Calibri" w:eastAsia="Malgun Gothic" w:hAnsi="Calibri"/>
            <w:smallCaps w:val="0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Software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_Toc61206100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7</w:t>
        </w:r>
        <w:r w:rsidR="00E42990">
          <w:rPr>
            <w:webHidden/>
          </w:rPr>
          <w:fldChar w:fldCharType="end"/>
        </w:r>
      </w:hyperlink>
    </w:p>
    <w:p w14:paraId="04CE3DCF" w14:textId="77777777" w:rsidR="00E42990" w:rsidRPr="002D38E1" w:rsidRDefault="000108DD">
      <w:pPr>
        <w:pStyle w:val="Obsah4"/>
        <w:tabs>
          <w:tab w:val="left" w:pos="1418"/>
        </w:tabs>
        <w:rPr>
          <w:rFonts w:ascii="Calibri" w:eastAsia="Malgun Gothic" w:hAnsi="Calibri"/>
          <w:sz w:val="22"/>
          <w:szCs w:val="22"/>
          <w:lang w:eastAsia="ko-KR"/>
        </w:rPr>
      </w:pPr>
      <w:hyperlink w:anchor="_Toc61206101" w:history="1">
        <w:r w:rsidR="00E42990" w:rsidRPr="00DC1DC7">
          <w:rPr>
            <w:rStyle w:val="Hypertextovodkaz"/>
          </w:rPr>
          <w:t>2.2.1</w:t>
        </w:r>
        <w:r w:rsidR="00E42990" w:rsidRPr="002D38E1">
          <w:rPr>
            <w:rFonts w:ascii="Calibri" w:eastAsia="Malgun Gothic" w:hAnsi="Calibri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Jazyk Arduino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_Toc61206101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7</w:t>
        </w:r>
        <w:r w:rsidR="00E42990">
          <w:rPr>
            <w:webHidden/>
          </w:rPr>
          <w:fldChar w:fldCharType="end"/>
        </w:r>
      </w:hyperlink>
    </w:p>
    <w:p w14:paraId="7725E412" w14:textId="77777777" w:rsidR="00E42990" w:rsidRPr="002D38E1" w:rsidRDefault="000108DD">
      <w:pPr>
        <w:pStyle w:val="Obsah4"/>
        <w:tabs>
          <w:tab w:val="left" w:pos="1418"/>
        </w:tabs>
        <w:rPr>
          <w:rFonts w:ascii="Calibri" w:eastAsia="Malgun Gothic" w:hAnsi="Calibri"/>
          <w:sz w:val="22"/>
          <w:szCs w:val="22"/>
          <w:lang w:eastAsia="ko-KR"/>
        </w:rPr>
      </w:pPr>
      <w:hyperlink w:anchor="_Toc61206102" w:history="1">
        <w:r w:rsidR="00E42990" w:rsidRPr="00DC1DC7">
          <w:rPr>
            <w:rStyle w:val="Hypertextovodkaz"/>
          </w:rPr>
          <w:t>2.2.2</w:t>
        </w:r>
        <w:r w:rsidR="00E42990" w:rsidRPr="002D38E1">
          <w:rPr>
            <w:rFonts w:ascii="Calibri" w:eastAsia="Malgun Gothic" w:hAnsi="Calibri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Webová aplikace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_Toc61206102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7</w:t>
        </w:r>
        <w:r w:rsidR="00E42990">
          <w:rPr>
            <w:webHidden/>
          </w:rPr>
          <w:fldChar w:fldCharType="end"/>
        </w:r>
      </w:hyperlink>
    </w:p>
    <w:p w14:paraId="03AB7763" w14:textId="77777777" w:rsidR="00E42990" w:rsidRPr="002D38E1" w:rsidRDefault="000108DD">
      <w:pPr>
        <w:pStyle w:val="Obsah2"/>
        <w:rPr>
          <w:rFonts w:ascii="Calibri" w:eastAsia="Malgun Gothic" w:hAnsi="Calibri"/>
          <w:b w:val="0"/>
          <w:caps w:val="0"/>
          <w:sz w:val="22"/>
          <w:szCs w:val="22"/>
          <w:lang w:eastAsia="ko-KR"/>
        </w:rPr>
      </w:pPr>
      <w:hyperlink w:anchor="_Toc61206103" w:history="1">
        <w:r w:rsidR="00E42990" w:rsidRPr="00DC1DC7">
          <w:rPr>
            <w:rStyle w:val="Hypertextovodkaz"/>
          </w:rPr>
          <w:t>3</w:t>
        </w:r>
        <w:r w:rsidR="00E42990" w:rsidRPr="002D38E1">
          <w:rPr>
            <w:rFonts w:ascii="Calibri" w:eastAsia="Malgun Gothic" w:hAnsi="Calibri"/>
            <w:b w:val="0"/>
            <w:caps w:val="0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Způsoby řešení a použité postupy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_Toc61206103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8</w:t>
        </w:r>
        <w:r w:rsidR="00E42990">
          <w:rPr>
            <w:webHidden/>
          </w:rPr>
          <w:fldChar w:fldCharType="end"/>
        </w:r>
      </w:hyperlink>
    </w:p>
    <w:p w14:paraId="611FEB93" w14:textId="77777777" w:rsidR="00E42990" w:rsidRPr="002D38E1" w:rsidRDefault="000108DD">
      <w:pPr>
        <w:pStyle w:val="Obsah3"/>
        <w:rPr>
          <w:rFonts w:ascii="Calibri" w:eastAsia="Malgun Gothic" w:hAnsi="Calibri"/>
          <w:smallCaps w:val="0"/>
          <w:sz w:val="22"/>
          <w:szCs w:val="22"/>
          <w:lang w:eastAsia="ko-KR"/>
        </w:rPr>
      </w:pPr>
      <w:hyperlink w:anchor="_Toc61206107" w:history="1">
        <w:r w:rsidR="00E42990" w:rsidRPr="00DC1DC7">
          <w:rPr>
            <w:rStyle w:val="Hypertextovodkaz"/>
          </w:rPr>
          <w:t>3.4</w:t>
        </w:r>
        <w:r w:rsidR="00E42990" w:rsidRPr="002D38E1">
          <w:rPr>
            <w:rFonts w:ascii="Calibri" w:eastAsia="Malgun Gothic" w:hAnsi="Calibri"/>
            <w:smallCaps w:val="0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Webová aplikace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_Toc61206107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8</w:t>
        </w:r>
        <w:r w:rsidR="00E42990">
          <w:rPr>
            <w:webHidden/>
          </w:rPr>
          <w:fldChar w:fldCharType="end"/>
        </w:r>
      </w:hyperlink>
    </w:p>
    <w:p w14:paraId="209D55D3" w14:textId="77777777" w:rsidR="00E42990" w:rsidRPr="002D38E1" w:rsidRDefault="000108DD">
      <w:pPr>
        <w:pStyle w:val="Obsah2"/>
        <w:rPr>
          <w:rFonts w:ascii="Calibri" w:eastAsia="Malgun Gothic" w:hAnsi="Calibri"/>
          <w:b w:val="0"/>
          <w:caps w:val="0"/>
          <w:sz w:val="22"/>
          <w:szCs w:val="22"/>
          <w:lang w:eastAsia="ko-KR"/>
        </w:rPr>
      </w:pPr>
      <w:hyperlink w:anchor="_Toc61206108" w:history="1">
        <w:r w:rsidR="00E42990" w:rsidRPr="00DC1DC7">
          <w:rPr>
            <w:rStyle w:val="Hypertextovodkaz"/>
          </w:rPr>
          <w:t>4</w:t>
        </w:r>
        <w:r w:rsidR="00E42990" w:rsidRPr="002D38E1">
          <w:rPr>
            <w:rFonts w:ascii="Calibri" w:eastAsia="Malgun Gothic" w:hAnsi="Calibri"/>
            <w:b w:val="0"/>
            <w:caps w:val="0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Výsledky řešení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_Toc61206108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9</w:t>
        </w:r>
        <w:r w:rsidR="00E42990">
          <w:rPr>
            <w:webHidden/>
          </w:rPr>
          <w:fldChar w:fldCharType="end"/>
        </w:r>
      </w:hyperlink>
    </w:p>
    <w:p w14:paraId="3D32E411" w14:textId="77777777" w:rsidR="00E42990" w:rsidRPr="002D38E1" w:rsidRDefault="000108DD">
      <w:pPr>
        <w:pStyle w:val="Obsah3"/>
        <w:rPr>
          <w:rFonts w:ascii="Calibri" w:eastAsia="Malgun Gothic" w:hAnsi="Calibri"/>
          <w:smallCaps w:val="0"/>
          <w:sz w:val="22"/>
          <w:szCs w:val="22"/>
          <w:lang w:eastAsia="ko-KR"/>
        </w:rPr>
      </w:pPr>
      <w:hyperlink w:anchor="_Toc61206110" w:history="1">
        <w:r w:rsidR="00E42990" w:rsidRPr="00DC1DC7">
          <w:rPr>
            <w:rStyle w:val="Hypertextovodkaz"/>
          </w:rPr>
          <w:t>4.2</w:t>
        </w:r>
        <w:r w:rsidR="00E42990" w:rsidRPr="002D38E1">
          <w:rPr>
            <w:rFonts w:ascii="Calibri" w:eastAsia="Malgun Gothic" w:hAnsi="Calibri"/>
            <w:smallCaps w:val="0"/>
            <w:sz w:val="22"/>
            <w:szCs w:val="22"/>
            <w:lang w:eastAsia="ko-KR"/>
          </w:rPr>
          <w:tab/>
        </w:r>
        <w:r w:rsidR="00E42990" w:rsidRPr="00DC1DC7">
          <w:rPr>
            <w:rStyle w:val="Hypertextovodkaz"/>
          </w:rPr>
          <w:t>Podoba webové aplikace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_Toc61206110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9</w:t>
        </w:r>
        <w:r w:rsidR="00E42990">
          <w:rPr>
            <w:webHidden/>
          </w:rPr>
          <w:fldChar w:fldCharType="end"/>
        </w:r>
      </w:hyperlink>
    </w:p>
    <w:p w14:paraId="64642735" w14:textId="77777777" w:rsidR="00E42990" w:rsidRPr="002D38E1" w:rsidRDefault="000108DD">
      <w:pPr>
        <w:pStyle w:val="Obsah2"/>
        <w:rPr>
          <w:rFonts w:ascii="Calibri" w:eastAsia="Malgun Gothic" w:hAnsi="Calibri"/>
          <w:b w:val="0"/>
          <w:caps w:val="0"/>
          <w:sz w:val="22"/>
          <w:szCs w:val="22"/>
          <w:lang w:eastAsia="ko-KR"/>
        </w:rPr>
      </w:pPr>
      <w:hyperlink w:anchor="_Toc61206111" w:history="1">
        <w:r w:rsidR="00E42990" w:rsidRPr="00DC1DC7">
          <w:rPr>
            <w:rStyle w:val="Hypertextovodkaz"/>
            <w:kern w:val="28"/>
          </w:rPr>
          <w:t>Závěr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_Toc61206111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10</w:t>
        </w:r>
        <w:r w:rsidR="00E42990">
          <w:rPr>
            <w:webHidden/>
          </w:rPr>
          <w:fldChar w:fldCharType="end"/>
        </w:r>
      </w:hyperlink>
    </w:p>
    <w:p w14:paraId="7140FD95" w14:textId="77777777" w:rsidR="00E42990" w:rsidRPr="002D38E1" w:rsidRDefault="000108DD">
      <w:pPr>
        <w:pStyle w:val="Obsah2"/>
        <w:rPr>
          <w:rFonts w:ascii="Calibri" w:eastAsia="Malgun Gothic" w:hAnsi="Calibri"/>
          <w:b w:val="0"/>
          <w:caps w:val="0"/>
          <w:sz w:val="22"/>
          <w:szCs w:val="22"/>
          <w:lang w:eastAsia="ko-KR"/>
        </w:rPr>
      </w:pPr>
      <w:hyperlink w:anchor="_Toc61206112" w:history="1">
        <w:r w:rsidR="00E42990" w:rsidRPr="00DC1DC7">
          <w:rPr>
            <w:rStyle w:val="Hypertextovodkaz"/>
          </w:rPr>
          <w:t>Seznam použitýCH INFORMAČNÍCH ZDROJů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_Toc61206112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11</w:t>
        </w:r>
        <w:r w:rsidR="00E42990">
          <w:rPr>
            <w:webHidden/>
          </w:rPr>
          <w:fldChar w:fldCharType="end"/>
        </w:r>
      </w:hyperlink>
    </w:p>
    <w:p w14:paraId="654D3B75" w14:textId="77777777" w:rsidR="00E42990" w:rsidRPr="002D38E1" w:rsidRDefault="000108DD">
      <w:pPr>
        <w:pStyle w:val="Obsah2"/>
        <w:rPr>
          <w:rFonts w:ascii="Calibri" w:eastAsia="Malgun Gothic" w:hAnsi="Calibri"/>
          <w:b w:val="0"/>
          <w:caps w:val="0"/>
          <w:sz w:val="22"/>
          <w:szCs w:val="22"/>
          <w:lang w:eastAsia="ko-KR"/>
        </w:rPr>
      </w:pPr>
      <w:hyperlink w:anchor="_Toc61206113" w:history="1">
        <w:r w:rsidR="00E42990" w:rsidRPr="00DC1DC7">
          <w:rPr>
            <w:rStyle w:val="Hypertextovodkaz"/>
          </w:rPr>
          <w:t>Seznam příloh</w:t>
        </w:r>
        <w:r w:rsidR="00E42990">
          <w:rPr>
            <w:webHidden/>
          </w:rPr>
          <w:tab/>
        </w:r>
        <w:r w:rsidR="00E42990">
          <w:rPr>
            <w:webHidden/>
          </w:rPr>
          <w:fldChar w:fldCharType="begin"/>
        </w:r>
        <w:r w:rsidR="00E42990">
          <w:rPr>
            <w:webHidden/>
          </w:rPr>
          <w:instrText xml:space="preserve"> PAGEREF _Toc61206113 \h </w:instrText>
        </w:r>
        <w:r w:rsidR="00E42990">
          <w:rPr>
            <w:webHidden/>
          </w:rPr>
        </w:r>
        <w:r w:rsidR="00E42990">
          <w:rPr>
            <w:webHidden/>
          </w:rPr>
          <w:fldChar w:fldCharType="separate"/>
        </w:r>
        <w:r w:rsidR="00E42990">
          <w:rPr>
            <w:webHidden/>
          </w:rPr>
          <w:t>12</w:t>
        </w:r>
        <w:r w:rsidR="00E42990">
          <w:rPr>
            <w:webHidden/>
          </w:rPr>
          <w:fldChar w:fldCharType="end"/>
        </w:r>
      </w:hyperlink>
    </w:p>
    <w:p w14:paraId="5EEEDAEF" w14:textId="77777777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0C51DE17" w14:textId="77777777" w:rsidR="00756E7C" w:rsidRPr="00756E7C" w:rsidRDefault="00756E7C" w:rsidP="00756E7C">
      <w:pPr>
        <w:pStyle w:val="Nadpis"/>
      </w:pPr>
      <w:bookmarkStart w:id="28" w:name="_Toc61206094"/>
      <w:r>
        <w:lastRenderedPageBreak/>
        <w:t>Úvod</w:t>
      </w:r>
      <w:bookmarkEnd w:id="28"/>
    </w:p>
    <w:p w14:paraId="4BA74E56" w14:textId="29997835" w:rsidR="0038158E" w:rsidRDefault="0038158E" w:rsidP="0038158E">
      <w:pPr>
        <w:rPr>
          <w:sz w:val="22"/>
          <w:szCs w:val="22"/>
          <w:lang w:eastAsia="en-US"/>
        </w:rPr>
      </w:pPr>
      <w:r>
        <w:t xml:space="preserve">V této </w:t>
      </w:r>
      <w:r w:rsidR="00F02A0D">
        <w:t>dokumentaci</w:t>
      </w:r>
      <w:r>
        <w:t xml:space="preserve"> </w:t>
      </w:r>
      <w:r w:rsidR="008B5A84">
        <w:t>V</w:t>
      </w:r>
      <w:r>
        <w:t xml:space="preserve">ás uvedu do projektu, </w:t>
      </w:r>
      <w:r w:rsidR="00F02A0D">
        <w:t>popíšu</w:t>
      </w:r>
      <w:r>
        <w:t xml:space="preserve"> </w:t>
      </w:r>
      <w:proofErr w:type="gramStart"/>
      <w:r w:rsidR="008B5A84">
        <w:t>V</w:t>
      </w:r>
      <w:r>
        <w:t>ám</w:t>
      </w:r>
      <w:proofErr w:type="gramEnd"/>
      <w:r>
        <w:t xml:space="preserve"> jaké technologie jsem využil, princip fungování, jaké jsem použil postupy a způsoby řešení</w:t>
      </w:r>
      <w:r w:rsidR="00623C60">
        <w:t>.</w:t>
      </w:r>
    </w:p>
    <w:p w14:paraId="657D7ADD" w14:textId="5E21FF2C" w:rsidR="0038158E" w:rsidRDefault="00552D09" w:rsidP="0038158E">
      <w:r>
        <w:t>C</w:t>
      </w:r>
      <w:r w:rsidR="0038158E">
        <w:t>ílem mého projektu bylo sestavit jednoduché rádio, které bude přehrávat rádiové stanice přes HTML odkaz s použitím co nejméně součástek. Rádio jsem si vybral, jelikož se mi to zdálo jako jednoduchý projekt, který je pro mě i zároveň zajímavý</w:t>
      </w:r>
    </w:p>
    <w:p w14:paraId="295BDA92" w14:textId="4DA48B0A" w:rsidR="0038158E" w:rsidRDefault="0038158E" w:rsidP="0038158E">
      <w:r>
        <w:t xml:space="preserve">Základ mého projektu tvoří mikrokontroler NodeMCU, který má v sobě zabudovaný Wi-Fi čip ESP8266, díky kterému se mé rádio může připojit přes Wi-Fi na internetovou stanici rádia. O výstup zvuku se stará reproduktor, který jsem získal rozebráním starých beden. Kód jsem dělal ve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, kde jsem použil rozšíření </w:t>
      </w:r>
      <w:proofErr w:type="spellStart"/>
      <w:r>
        <w:t>PlatformIO</w:t>
      </w:r>
      <w:proofErr w:type="spellEnd"/>
      <w:r>
        <w:t xml:space="preserve">, kterému jsem dal přednost před </w:t>
      </w:r>
      <w:proofErr w:type="spellStart"/>
      <w:r>
        <w:t>ArduinemID</w:t>
      </w:r>
      <w:proofErr w:type="spellEnd"/>
      <w:r>
        <w:t>, kvůli jednoduchosti přidání knihoven a kvůli větší přehlednosti.</w:t>
      </w:r>
    </w:p>
    <w:p w14:paraId="0A7BA7D0" w14:textId="012245C3" w:rsidR="0038158E" w:rsidRDefault="0038158E" w:rsidP="0038158E">
      <w:r>
        <w:t>Díky čipu ESP8266 se rádio</w:t>
      </w:r>
      <w:r w:rsidR="00267F91">
        <w:t xml:space="preserve"> pomocí knihovny </w:t>
      </w:r>
      <w:r>
        <w:t>Wi-Fi</w:t>
      </w:r>
      <w:r w:rsidR="00267F91">
        <w:t xml:space="preserve"> manager</w:t>
      </w:r>
      <w:r w:rsidR="006901D8">
        <w:t xml:space="preserve"> připojí k internetu</w:t>
      </w:r>
      <w:r>
        <w:t>. Aby nám rádio mohlo přehrát nějakou rádiovou stanici, musíme</w:t>
      </w:r>
      <w:r w:rsidR="00C41C8A">
        <w:t xml:space="preserve"> </w:t>
      </w:r>
      <w:r>
        <w:t>zadat</w:t>
      </w:r>
      <w:r w:rsidR="00A37BEE">
        <w:t xml:space="preserve"> </w:t>
      </w:r>
      <w:r w:rsidR="00C41C8A">
        <w:t xml:space="preserve">její </w:t>
      </w:r>
      <w:r>
        <w:t>URL</w:t>
      </w:r>
      <w:r w:rsidR="00C41C8A">
        <w:t xml:space="preserve"> do webové aplikace</w:t>
      </w:r>
      <w:r>
        <w:t xml:space="preserve">. </w:t>
      </w:r>
    </w:p>
    <w:p w14:paraId="1EB54E10" w14:textId="336DAD7B" w:rsidR="0038158E" w:rsidRDefault="0038158E" w:rsidP="0038158E">
      <w:r>
        <w:t>Program je napsaný v jazyce Arduino, který je kombinace jazyků C a C++. O Připojení k internetu se postaralo ESP8266.</w:t>
      </w:r>
      <w:r w:rsidR="00677322">
        <w:t xml:space="preserve"> </w:t>
      </w:r>
      <w:r w:rsidR="001E00EE">
        <w:t>O vypnutí rádia se stará tlačítko.</w:t>
      </w:r>
      <w:r w:rsidR="003A0400">
        <w:t xml:space="preserve"> </w:t>
      </w:r>
    </w:p>
    <w:p w14:paraId="3BC1D4F9" w14:textId="07BA9455" w:rsidR="001F423D" w:rsidRDefault="001F423D" w:rsidP="001F423D"/>
    <w:p w14:paraId="49FB7363" w14:textId="77777777" w:rsidR="00D04AE6" w:rsidRPr="000F5ED1" w:rsidRDefault="00626577" w:rsidP="000F5ED1">
      <w:pPr>
        <w:pStyle w:val="Nadpis1"/>
      </w:pPr>
      <w:bookmarkStart w:id="29" w:name="_Toc61206095"/>
      <w:r>
        <w:lastRenderedPageBreak/>
        <w:t>Výroba wifi webradia</w:t>
      </w:r>
      <w:bookmarkEnd w:id="29"/>
    </w:p>
    <w:p w14:paraId="4E8680EB" w14:textId="77777777" w:rsidR="001A517F" w:rsidRDefault="00626577" w:rsidP="00626577">
      <w:r>
        <w:t>První část mého projektu představovalo sestavení samotného zařízení. Protože se jednalo o mou první zkušenost se sestavováním integrovaných obvodů, výběru a nákupu součástek předcházel výzkum dané problematiky</w:t>
      </w:r>
      <w:r w:rsidR="001A517F">
        <w:t xml:space="preserve">. Nejdříve jsem se rozhodl jako základ mého zařízení použít </w:t>
      </w:r>
      <w:r w:rsidR="00143D01">
        <w:t xml:space="preserve">vývojovou desku </w:t>
      </w:r>
      <w:r w:rsidR="00022EFA">
        <w:t>NodeMCU</w:t>
      </w:r>
      <w:r w:rsidR="00143D01">
        <w:t xml:space="preserve">, která obsahuje WiFi modul ESP8266 </w:t>
      </w:r>
      <w:r w:rsidR="001A517F">
        <w:t>pro komunikaci s webovou aplikací</w:t>
      </w:r>
      <w:r w:rsidR="00022EFA">
        <w:t>.</w:t>
      </w:r>
      <w:r w:rsidR="00E708BB">
        <w:t xml:space="preserve"> </w:t>
      </w:r>
    </w:p>
    <w:p w14:paraId="190C9D0D" w14:textId="77777777" w:rsidR="00B57C10" w:rsidRDefault="00B57C10" w:rsidP="00626577">
      <w:r>
        <w:t>Poté jsem přešel k programování, abych mohl zařízení spojit přes WiFi s webovou aplikací a umožnit tak jeho ovládání. Pro tento účel jsem zvolil programovací jazyk Arduino 1.8.13.</w:t>
      </w:r>
      <w:r w:rsidR="00E708BB">
        <w:t xml:space="preserve"> </w:t>
      </w:r>
    </w:p>
    <w:p w14:paraId="13F1C1DC" w14:textId="77777777" w:rsidR="00E708BB" w:rsidRDefault="00E708BB" w:rsidP="00626577">
      <w:r>
        <w:t xml:space="preserve">Původně jsem chtěl použít kodek VS1053, který umožňuje dekódovat mnoho zvukových formátů – např. MP3, WMA, ACC atd., ale nemohl jsem ho sehnat, tak jsem </w:t>
      </w:r>
      <w:r w:rsidR="003376F3">
        <w:t>projekt přizpůsobil k fungování bez něj.</w:t>
      </w:r>
    </w:p>
    <w:p w14:paraId="3CA6C8FF" w14:textId="77777777" w:rsidR="001A517F" w:rsidRDefault="001A517F" w:rsidP="00626577"/>
    <w:p w14:paraId="6579C1B1" w14:textId="77777777" w:rsidR="001A517F" w:rsidRDefault="001A517F" w:rsidP="00626577"/>
    <w:p w14:paraId="0B088217" w14:textId="77777777" w:rsidR="001A517F" w:rsidRDefault="001A517F" w:rsidP="00626577"/>
    <w:p w14:paraId="60735736" w14:textId="77777777" w:rsidR="001A517F" w:rsidRDefault="001A517F" w:rsidP="00626577"/>
    <w:p w14:paraId="43E5AEEC" w14:textId="77777777" w:rsidR="001A517F" w:rsidRDefault="001A517F" w:rsidP="00626577"/>
    <w:p w14:paraId="5D747AAF" w14:textId="77777777" w:rsidR="00D04AE6" w:rsidRDefault="000B40C6" w:rsidP="000F5ED1">
      <w:pPr>
        <w:pStyle w:val="Nadpis1"/>
      </w:pPr>
      <w:bookmarkStart w:id="30" w:name="_Toc61206096"/>
      <w:r>
        <w:lastRenderedPageBreak/>
        <w:t>Vy</w:t>
      </w:r>
      <w:r w:rsidR="001B6F92">
        <w:t>užité technologie</w:t>
      </w:r>
      <w:bookmarkEnd w:id="30"/>
    </w:p>
    <w:p w14:paraId="58937B71" w14:textId="77777777" w:rsidR="001F423D" w:rsidRDefault="00341C63" w:rsidP="00341C63">
      <w:pPr>
        <w:pStyle w:val="Nadpis2"/>
      </w:pPr>
      <w:bookmarkStart w:id="31" w:name="_Toc61206097"/>
      <w:r>
        <w:t>Hardware</w:t>
      </w:r>
      <w:bookmarkEnd w:id="31"/>
      <w:r>
        <w:t xml:space="preserve"> </w:t>
      </w:r>
    </w:p>
    <w:p w14:paraId="2CF37F29" w14:textId="77777777" w:rsidR="00243642" w:rsidRDefault="00341C63" w:rsidP="00243642">
      <w:pPr>
        <w:pStyle w:val="Nadpis3"/>
      </w:pPr>
      <w:bookmarkStart w:id="32" w:name="_Toc61206098"/>
      <w:r>
        <w:t>Seznam součáste</w:t>
      </w:r>
      <w:r w:rsidR="00243642">
        <w:t>k</w:t>
      </w:r>
      <w:bookmarkEnd w:id="32"/>
    </w:p>
    <w:p w14:paraId="14620AF5" w14:textId="778C87BC" w:rsidR="00243642" w:rsidRDefault="00243642" w:rsidP="00243642">
      <w:pPr>
        <w:numPr>
          <w:ilvl w:val="0"/>
          <w:numId w:val="43"/>
        </w:numPr>
      </w:pPr>
      <w:r>
        <w:t>Reproduktor</w:t>
      </w:r>
      <w:r w:rsidR="00374302">
        <w:t xml:space="preserve">  </w:t>
      </w:r>
    </w:p>
    <w:p w14:paraId="104B2249" w14:textId="46975FF6" w:rsidR="00243642" w:rsidRDefault="00243642" w:rsidP="00243642">
      <w:pPr>
        <w:numPr>
          <w:ilvl w:val="0"/>
          <w:numId w:val="43"/>
        </w:numPr>
      </w:pPr>
      <w:r>
        <w:t>NodeMCU ESP8266</w:t>
      </w:r>
    </w:p>
    <w:p w14:paraId="38493629" w14:textId="57B92B57" w:rsidR="00303D9C" w:rsidRPr="00243642" w:rsidRDefault="00303D9C" w:rsidP="00243642">
      <w:pPr>
        <w:numPr>
          <w:ilvl w:val="0"/>
          <w:numId w:val="43"/>
        </w:numPr>
      </w:pPr>
      <w:r>
        <w:t>tlačítko</w:t>
      </w:r>
    </w:p>
    <w:p w14:paraId="2D6F16B9" w14:textId="77777777" w:rsidR="00341C63" w:rsidRDefault="00341C63" w:rsidP="00341C63">
      <w:pPr>
        <w:pStyle w:val="Nadpis3"/>
      </w:pPr>
      <w:bookmarkStart w:id="33" w:name="_Toc61206099"/>
      <w:r>
        <w:t>NodeM</w:t>
      </w:r>
      <w:r w:rsidR="003F252E">
        <w:t>CU</w:t>
      </w:r>
      <w:bookmarkEnd w:id="33"/>
    </w:p>
    <w:p w14:paraId="19C786A2" w14:textId="77777777" w:rsidR="002F63A2" w:rsidRDefault="002F63A2" w:rsidP="002F63A2">
      <w:pPr>
        <w:rPr>
          <w:color w:val="000000"/>
          <w:shd w:val="clear" w:color="auto" w:fill="FFFFFF"/>
        </w:rPr>
      </w:pPr>
      <w:r>
        <w:t>Základ mého zařízení tvoří vývojová deska NodeMCU, která již obsahuje WiFi modul ESP8266 pro komunikaci s webovou aplikací</w:t>
      </w:r>
      <w:r w:rsidR="00374302">
        <w:t xml:space="preserve">, </w:t>
      </w:r>
      <w:r w:rsidR="00374302" w:rsidRPr="00374302">
        <w:rPr>
          <w:color w:val="000000"/>
          <w:shd w:val="clear" w:color="auto" w:fill="FFFFFF"/>
        </w:rPr>
        <w:t>má zabudovanou CP2102 a tlačítka.</w:t>
      </w:r>
    </w:p>
    <w:p w14:paraId="1684BD03" w14:textId="77777777" w:rsidR="00374302" w:rsidRDefault="00374302" w:rsidP="002F63A2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Specifikace:</w:t>
      </w:r>
    </w:p>
    <w:p w14:paraId="7D53CC7D" w14:textId="77777777" w:rsidR="00374302" w:rsidRPr="00374302" w:rsidRDefault="00374302" w:rsidP="00374302">
      <w:pPr>
        <w:numPr>
          <w:ilvl w:val="0"/>
          <w:numId w:val="44"/>
        </w:numPr>
        <w:shd w:val="clear" w:color="auto" w:fill="FFFFFF"/>
        <w:spacing w:line="240" w:lineRule="auto"/>
        <w:jc w:val="left"/>
        <w:rPr>
          <w:color w:val="000000"/>
          <w:lang w:eastAsia="ko-KR"/>
        </w:rPr>
      </w:pPr>
      <w:proofErr w:type="spellStart"/>
      <w:r w:rsidRPr="00374302">
        <w:rPr>
          <w:color w:val="000000"/>
          <w:lang w:eastAsia="ko-KR"/>
        </w:rPr>
        <w:t>Power</w:t>
      </w:r>
      <w:proofErr w:type="spellEnd"/>
      <w:r w:rsidRPr="00374302">
        <w:rPr>
          <w:color w:val="000000"/>
          <w:lang w:eastAsia="ko-KR"/>
        </w:rPr>
        <w:t xml:space="preserve"> </w:t>
      </w:r>
      <w:proofErr w:type="spellStart"/>
      <w:r w:rsidRPr="00374302">
        <w:rPr>
          <w:color w:val="000000"/>
          <w:lang w:eastAsia="ko-KR"/>
        </w:rPr>
        <w:t>supply</w:t>
      </w:r>
      <w:proofErr w:type="spellEnd"/>
      <w:r w:rsidRPr="00374302">
        <w:rPr>
          <w:color w:val="000000"/>
          <w:lang w:eastAsia="ko-KR"/>
        </w:rPr>
        <w:t xml:space="preserve">: </w:t>
      </w:r>
      <w:proofErr w:type="gramStart"/>
      <w:r w:rsidRPr="00374302">
        <w:rPr>
          <w:color w:val="000000"/>
          <w:lang w:eastAsia="ko-KR"/>
        </w:rPr>
        <w:t>5V</w:t>
      </w:r>
      <w:proofErr w:type="gramEnd"/>
    </w:p>
    <w:p w14:paraId="1C4698FE" w14:textId="232C605D" w:rsidR="00F83FF4" w:rsidRPr="00F83FF4" w:rsidRDefault="00374302" w:rsidP="00B0667F">
      <w:pPr>
        <w:numPr>
          <w:ilvl w:val="0"/>
          <w:numId w:val="44"/>
        </w:numPr>
      </w:pPr>
      <w:r w:rsidRPr="00374302">
        <w:rPr>
          <w:color w:val="000000"/>
          <w:shd w:val="clear" w:color="auto" w:fill="FFFFFF"/>
        </w:rPr>
        <w:t xml:space="preserve">2x 15pinové rozšiřující </w:t>
      </w:r>
      <w:proofErr w:type="spellStart"/>
      <w:r w:rsidRPr="00374302">
        <w:rPr>
          <w:color w:val="000000"/>
          <w:shd w:val="clear" w:color="auto" w:fill="FFFFFF"/>
        </w:rPr>
        <w:t>headery</w:t>
      </w:r>
      <w:proofErr w:type="spellEnd"/>
      <w:r w:rsidRPr="00374302">
        <w:rPr>
          <w:color w:val="000000"/>
          <w:shd w:val="clear" w:color="auto" w:fill="FFFFFF"/>
        </w:rPr>
        <w:t>, propojují všechny piny modulu ESP-12E</w:t>
      </w:r>
    </w:p>
    <w:p w14:paraId="5B6806D6" w14:textId="77777777" w:rsidR="00341C63" w:rsidRDefault="00341C63" w:rsidP="00341C63">
      <w:pPr>
        <w:pStyle w:val="Nadpis2"/>
      </w:pPr>
      <w:bookmarkStart w:id="34" w:name="_Toc61206100"/>
      <w:r>
        <w:t>Software</w:t>
      </w:r>
      <w:bookmarkEnd w:id="34"/>
    </w:p>
    <w:p w14:paraId="40DB3348" w14:textId="77777777" w:rsidR="00341C63" w:rsidRDefault="00341C63" w:rsidP="00341C63">
      <w:pPr>
        <w:pStyle w:val="Nadpis3"/>
      </w:pPr>
      <w:bookmarkStart w:id="35" w:name="_Toc61206101"/>
      <w:r>
        <w:t>Jazyk Arduino</w:t>
      </w:r>
      <w:bookmarkEnd w:id="35"/>
    </w:p>
    <w:p w14:paraId="344B2E71" w14:textId="77777777" w:rsidR="00DA61AE" w:rsidRPr="00DA61AE" w:rsidRDefault="00DA61AE" w:rsidP="00DA61AE">
      <w:r>
        <w:t>Jazyk Arduino je až na drobné úpravy velmi podobný jazyku C nebo C++. Byl přímo vytvořen k programování integrovaných obvodů.</w:t>
      </w:r>
      <w:r w:rsidRPr="00DA61AE">
        <w:t xml:space="preserve"> </w:t>
      </w:r>
      <w:r>
        <w:t>Program sloužící k ovládání hardwarových součástek jsem napsal právě v tomto jazyce.</w:t>
      </w:r>
    </w:p>
    <w:p w14:paraId="4341845C" w14:textId="6FD468B7" w:rsidR="00341C63" w:rsidRDefault="001A213E" w:rsidP="00341C63">
      <w:pPr>
        <w:pStyle w:val="Nadpis3"/>
      </w:pPr>
      <w:r>
        <w:t>HTML</w:t>
      </w:r>
    </w:p>
    <w:p w14:paraId="73ECE1C0" w14:textId="3C794881" w:rsidR="00976054" w:rsidRDefault="00BD2233" w:rsidP="00080042">
      <w:r>
        <w:t xml:space="preserve">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(HTML) je v informatice název značkovacího jazyka používaného pro tvorbu webových stránek, které jsou propojeny hypertextovými odkazy. HTML je hlavním z jazyků pro vytváření stránek v systému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Web, který umožňuje publikaci dokumentů na </w:t>
      </w:r>
      <w:proofErr w:type="gramStart"/>
      <w:r>
        <w:t>Internetu</w:t>
      </w:r>
      <w:proofErr w:type="gramEnd"/>
      <w:r w:rsidR="00BE4E4F">
        <w:t>.</w:t>
      </w:r>
    </w:p>
    <w:p w14:paraId="2FFCAB96" w14:textId="4492F576" w:rsidR="00976054" w:rsidRPr="00080042" w:rsidRDefault="00976054" w:rsidP="002C292A"/>
    <w:p w14:paraId="0845B4DC" w14:textId="77777777" w:rsidR="00D04AE6" w:rsidRPr="004D7EB3" w:rsidRDefault="00D04AE6" w:rsidP="00D04AE6"/>
    <w:p w14:paraId="75380CC6" w14:textId="77777777" w:rsidR="00D04AE6" w:rsidRDefault="00D04AE6" w:rsidP="000F5ED1">
      <w:pPr>
        <w:pStyle w:val="Nadpis1"/>
      </w:pPr>
      <w:bookmarkStart w:id="36" w:name="_Toc61206103"/>
      <w:r w:rsidRPr="00802D4F">
        <w:lastRenderedPageBreak/>
        <w:t>Způsoby řešení a použité postupy</w:t>
      </w:r>
      <w:bookmarkEnd w:id="36"/>
    </w:p>
    <w:p w14:paraId="024EF242" w14:textId="230AAD7D" w:rsidR="004922FA" w:rsidRDefault="004922FA" w:rsidP="002665BF">
      <w:pPr>
        <w:pStyle w:val="Nadpis2"/>
        <w:numPr>
          <w:ilvl w:val="0"/>
          <w:numId w:val="0"/>
        </w:numPr>
      </w:pPr>
    </w:p>
    <w:p w14:paraId="29B077DD" w14:textId="77777777" w:rsidR="004922FA" w:rsidRPr="004922FA" w:rsidRDefault="004922FA" w:rsidP="004922FA">
      <w:pPr>
        <w:pStyle w:val="Nadpis2"/>
      </w:pPr>
      <w:bookmarkStart w:id="37" w:name="_Toc61206107"/>
      <w:r>
        <w:t>Webová aplikace</w:t>
      </w:r>
      <w:bookmarkEnd w:id="37"/>
    </w:p>
    <w:p w14:paraId="1753F9F4" w14:textId="59C24A4F" w:rsidR="00680144" w:rsidRPr="006221F5" w:rsidRDefault="00FA07F4" w:rsidP="000439D3">
      <w:pPr>
        <w:rPr>
          <w:i/>
          <w:iCs/>
          <w:color w:val="5B9BD5"/>
        </w:rPr>
      </w:pPr>
      <w:r>
        <w:t xml:space="preserve">Pro </w:t>
      </w:r>
      <w:r w:rsidR="00724A63">
        <w:t>a</w:t>
      </w:r>
      <w:r>
        <w:t>synchronní web server jsem vybral knihovn</w:t>
      </w:r>
      <w:r w:rsidR="00724A63">
        <w:t xml:space="preserve">u </w:t>
      </w:r>
      <w:proofErr w:type="spellStart"/>
      <w:r w:rsidR="00724A63">
        <w:t>ESPAsyncWebServer</w:t>
      </w:r>
      <w:proofErr w:type="spellEnd"/>
    </w:p>
    <w:p w14:paraId="0DA9A280" w14:textId="132EA183" w:rsidR="006221F5" w:rsidRPr="001F423D" w:rsidRDefault="006221F5" w:rsidP="000439D3">
      <w:pPr>
        <w:ind w:left="720"/>
        <w:rPr>
          <w:rStyle w:val="Zdraznnintenzivn"/>
        </w:rPr>
      </w:pPr>
      <w:proofErr w:type="spellStart"/>
      <w:r w:rsidRPr="000439D3">
        <w:rPr>
          <w:color w:val="2E74B5" w:themeColor="accent1" w:themeShade="BF"/>
          <w:highlight w:val="black"/>
        </w:rPr>
        <w:t>Lib_deps</w:t>
      </w:r>
      <w:proofErr w:type="spellEnd"/>
      <w:r w:rsidRPr="000439D3">
        <w:rPr>
          <w:highlight w:val="black"/>
        </w:rPr>
        <w:t xml:space="preserve"> </w:t>
      </w:r>
      <w:r w:rsidRPr="000439D3">
        <w:rPr>
          <w:color w:val="FFFFFF" w:themeColor="background1"/>
          <w:highlight w:val="black"/>
        </w:rPr>
        <w:t xml:space="preserve">= </w:t>
      </w:r>
      <w:proofErr w:type="spellStart"/>
      <w:r w:rsidRPr="000439D3">
        <w:rPr>
          <w:color w:val="FFFFFF" w:themeColor="background1"/>
          <w:highlight w:val="black"/>
        </w:rPr>
        <w:t>ottowinter</w:t>
      </w:r>
      <w:proofErr w:type="spellEnd"/>
      <w:r w:rsidRPr="000439D3">
        <w:rPr>
          <w:color w:val="FFFFFF" w:themeColor="background1"/>
          <w:highlight w:val="black"/>
        </w:rPr>
        <w:t>/</w:t>
      </w:r>
      <w:proofErr w:type="spellStart"/>
      <w:r w:rsidRPr="000439D3">
        <w:rPr>
          <w:color w:val="FFFFFF" w:themeColor="background1"/>
          <w:highlight w:val="black"/>
        </w:rPr>
        <w:t>ESPAsyncWebServer-esphome</w:t>
      </w:r>
      <w:proofErr w:type="spellEnd"/>
      <w:r w:rsidRPr="000439D3">
        <w:rPr>
          <w:color w:val="FFFFFF" w:themeColor="background1"/>
          <w:highlight w:val="black"/>
        </w:rPr>
        <w:t xml:space="preserve"> @ </w:t>
      </w:r>
      <w:r w:rsidR="000439D3" w:rsidRPr="000439D3">
        <w:rPr>
          <w:color w:val="FFFFFF" w:themeColor="background1"/>
          <w:highlight w:val="black"/>
        </w:rPr>
        <w:t>1.2.7</w:t>
      </w:r>
    </w:p>
    <w:p w14:paraId="0BA8C136" w14:textId="1FAA6885" w:rsidR="00230592" w:rsidRDefault="007C2D78" w:rsidP="007C2D78">
      <w:pPr>
        <w:rPr>
          <w:iCs/>
        </w:rPr>
      </w:pPr>
      <w:r>
        <w:rPr>
          <w:iCs/>
        </w:rPr>
        <w:t>Knihovny nutné ke spuštění serveru</w:t>
      </w:r>
      <w:r w:rsidR="00BE0B3F">
        <w:rPr>
          <w:iCs/>
        </w:rPr>
        <w:t>. Server se spustí na portu 80.</w:t>
      </w:r>
    </w:p>
    <w:p w14:paraId="67788CA2" w14:textId="1647E134" w:rsidR="00BE0B3F" w:rsidRPr="00B943D2" w:rsidRDefault="00BE0B3F" w:rsidP="007C2D78">
      <w:pPr>
        <w:rPr>
          <w:iCs/>
        </w:rPr>
      </w:pPr>
      <w:r>
        <w:rPr>
          <w:iCs/>
        </w:rPr>
        <w:tab/>
      </w:r>
      <w:r w:rsidRPr="00B943D2">
        <w:rPr>
          <w:iCs/>
          <w:color w:val="2E74B5" w:themeColor="accent1" w:themeShade="BF"/>
          <w:highlight w:val="black"/>
        </w:rPr>
        <w:t>#</w:t>
      </w:r>
      <w:proofErr w:type="spellStart"/>
      <w:r w:rsidRPr="00B943D2">
        <w:rPr>
          <w:iCs/>
          <w:color w:val="2E74B5" w:themeColor="accent1" w:themeShade="BF"/>
          <w:highlight w:val="black"/>
        </w:rPr>
        <w:t>include</w:t>
      </w:r>
      <w:proofErr w:type="spellEnd"/>
      <w:r w:rsidRPr="00B943D2">
        <w:rPr>
          <w:iCs/>
          <w:highlight w:val="black"/>
        </w:rPr>
        <w:t xml:space="preserve"> </w:t>
      </w:r>
      <w:r w:rsidR="009E0FFE" w:rsidRPr="00B943D2">
        <w:rPr>
          <w:iCs/>
          <w:color w:val="ED7D31" w:themeColor="accent2"/>
          <w:highlight w:val="black"/>
        </w:rPr>
        <w:t>“</w:t>
      </w:r>
      <w:proofErr w:type="spellStart"/>
      <w:r w:rsidRPr="00B943D2">
        <w:rPr>
          <w:iCs/>
          <w:color w:val="ED7D31" w:themeColor="accent2"/>
          <w:highlight w:val="black"/>
        </w:rPr>
        <w:t>ESPAsyncWebServer.h</w:t>
      </w:r>
      <w:proofErr w:type="spellEnd"/>
      <w:r w:rsidRPr="00B943D2">
        <w:rPr>
          <w:iCs/>
          <w:color w:val="ED7D31" w:themeColor="accent2"/>
          <w:highlight w:val="black"/>
        </w:rPr>
        <w:t>“</w:t>
      </w:r>
    </w:p>
    <w:p w14:paraId="5E9747A5" w14:textId="70CE0D65" w:rsidR="009E0FFE" w:rsidRPr="00B943D2" w:rsidRDefault="009E0FFE" w:rsidP="007C2D78">
      <w:pPr>
        <w:rPr>
          <w:iCs/>
        </w:rPr>
      </w:pPr>
      <w:r w:rsidRPr="00B943D2">
        <w:rPr>
          <w:iCs/>
        </w:rPr>
        <w:tab/>
      </w:r>
      <w:r w:rsidRPr="00B943D2">
        <w:rPr>
          <w:iCs/>
          <w:color w:val="2E74B5" w:themeColor="accent1" w:themeShade="BF"/>
          <w:highlight w:val="black"/>
        </w:rPr>
        <w:t>#</w:t>
      </w:r>
      <w:proofErr w:type="spellStart"/>
      <w:r w:rsidRPr="00B943D2">
        <w:rPr>
          <w:iCs/>
          <w:color w:val="2E74B5" w:themeColor="accent1" w:themeShade="BF"/>
          <w:highlight w:val="black"/>
        </w:rPr>
        <w:t>include</w:t>
      </w:r>
      <w:proofErr w:type="spellEnd"/>
      <w:r w:rsidRPr="00B943D2">
        <w:rPr>
          <w:iCs/>
          <w:highlight w:val="black"/>
        </w:rPr>
        <w:t xml:space="preserve"> </w:t>
      </w:r>
      <w:r w:rsidRPr="00B943D2">
        <w:rPr>
          <w:iCs/>
          <w:color w:val="ED7D31" w:themeColor="accent2"/>
          <w:highlight w:val="black"/>
        </w:rPr>
        <w:t>“</w:t>
      </w:r>
      <w:proofErr w:type="spellStart"/>
      <w:r w:rsidRPr="00B943D2">
        <w:rPr>
          <w:iCs/>
          <w:color w:val="ED7D31" w:themeColor="accent2"/>
          <w:highlight w:val="black"/>
        </w:rPr>
        <w:t>ESPAsyncTCP.h</w:t>
      </w:r>
      <w:proofErr w:type="spellEnd"/>
      <w:r w:rsidRPr="00B943D2">
        <w:rPr>
          <w:iCs/>
          <w:color w:val="ED7D31" w:themeColor="accent2"/>
          <w:highlight w:val="black"/>
        </w:rPr>
        <w:t>“</w:t>
      </w:r>
    </w:p>
    <w:p w14:paraId="563681B8" w14:textId="198B6CEF" w:rsidR="009E0FFE" w:rsidRDefault="00A13944" w:rsidP="00A13944">
      <w:pPr>
        <w:rPr>
          <w:iCs/>
        </w:rPr>
      </w:pPr>
      <w:r w:rsidRPr="00B943D2">
        <w:rPr>
          <w:iCs/>
        </w:rPr>
        <w:tab/>
      </w:r>
      <w:proofErr w:type="spellStart"/>
      <w:r w:rsidRPr="00B943D2">
        <w:rPr>
          <w:iCs/>
          <w:color w:val="FFFFFF" w:themeColor="background1"/>
          <w:highlight w:val="black"/>
        </w:rPr>
        <w:t>AsyncWebServer</w:t>
      </w:r>
      <w:proofErr w:type="spellEnd"/>
      <w:r w:rsidRPr="00B943D2">
        <w:rPr>
          <w:iCs/>
          <w:color w:val="FFFFFF" w:themeColor="background1"/>
          <w:highlight w:val="black"/>
        </w:rPr>
        <w:t xml:space="preserve"> </w:t>
      </w:r>
      <w:proofErr w:type="gramStart"/>
      <w:r w:rsidRPr="00B943D2">
        <w:rPr>
          <w:iCs/>
          <w:color w:val="FFFFFF" w:themeColor="background1"/>
          <w:highlight w:val="black"/>
        </w:rPr>
        <w:t>server</w:t>
      </w:r>
      <w:r w:rsidRPr="00B943D2">
        <w:rPr>
          <w:iCs/>
          <w:highlight w:val="black"/>
        </w:rPr>
        <w:t>(</w:t>
      </w:r>
      <w:proofErr w:type="gramEnd"/>
      <w:r w:rsidRPr="00B943D2">
        <w:rPr>
          <w:iCs/>
          <w:color w:val="00B050"/>
          <w:highlight w:val="black"/>
        </w:rPr>
        <w:t>80</w:t>
      </w:r>
      <w:r w:rsidRPr="00B943D2">
        <w:rPr>
          <w:iCs/>
          <w:highlight w:val="black"/>
        </w:rPr>
        <w:t>);</w:t>
      </w:r>
    </w:p>
    <w:p w14:paraId="14DEDD9A" w14:textId="07B8C412" w:rsidR="00673E3E" w:rsidRDefault="00673E3E" w:rsidP="00A13944">
      <w:pPr>
        <w:rPr>
          <w:iCs/>
        </w:rPr>
      </w:pPr>
      <w:r>
        <w:rPr>
          <w:iCs/>
        </w:rPr>
        <w:t xml:space="preserve">Funkce, která zkontroluje </w:t>
      </w:r>
      <w:r w:rsidR="00AC3AB9">
        <w:rPr>
          <w:iCs/>
        </w:rPr>
        <w:t>SPIFFS</w:t>
      </w:r>
      <w:r>
        <w:rPr>
          <w:iCs/>
        </w:rPr>
        <w:t xml:space="preserve"> systém</w:t>
      </w:r>
      <w:r w:rsidR="00C50D62">
        <w:rPr>
          <w:iCs/>
        </w:rPr>
        <w:t>,</w:t>
      </w:r>
      <w:r>
        <w:rPr>
          <w:iCs/>
        </w:rPr>
        <w:t xml:space="preserve"> do kterého budeme ukládat html soubor</w:t>
      </w:r>
      <w:r w:rsidR="00AC3AB9">
        <w:rPr>
          <w:iCs/>
        </w:rPr>
        <w:t>.</w:t>
      </w:r>
    </w:p>
    <w:p w14:paraId="6BC8CB63" w14:textId="35118E6D" w:rsidR="00AC3AB9" w:rsidRPr="00506D22" w:rsidRDefault="004F266E" w:rsidP="00E9247E">
      <w:pPr>
        <w:ind w:firstLine="709"/>
        <w:rPr>
          <w:iCs/>
          <w:color w:val="FFFFFF" w:themeColor="background1"/>
        </w:rPr>
      </w:pPr>
      <w:proofErr w:type="spellStart"/>
      <w:proofErr w:type="gramStart"/>
      <w:r w:rsidRPr="009F450F">
        <w:rPr>
          <w:iCs/>
          <w:color w:val="2E74B5" w:themeColor="accent1" w:themeShade="BF"/>
          <w:highlight w:val="black"/>
        </w:rPr>
        <w:t>i</w:t>
      </w:r>
      <w:r w:rsidR="004114D7" w:rsidRPr="009F450F">
        <w:rPr>
          <w:iCs/>
          <w:color w:val="2E74B5" w:themeColor="accent1" w:themeShade="BF"/>
          <w:highlight w:val="black"/>
        </w:rPr>
        <w:t>f</w:t>
      </w:r>
      <w:proofErr w:type="spellEnd"/>
      <w:r w:rsidR="004114D7" w:rsidRPr="009F450F">
        <w:rPr>
          <w:iCs/>
          <w:color w:val="FFFFFF" w:themeColor="background1"/>
          <w:highlight w:val="black"/>
        </w:rPr>
        <w:t>(</w:t>
      </w:r>
      <w:proofErr w:type="gramEnd"/>
      <w:r w:rsidR="004114D7" w:rsidRPr="009F450F">
        <w:rPr>
          <w:iCs/>
          <w:color w:val="FFFFFF" w:themeColor="background1"/>
          <w:highlight w:val="black"/>
        </w:rPr>
        <w:t>!</w:t>
      </w:r>
      <w:proofErr w:type="spellStart"/>
      <w:r w:rsidR="004114D7" w:rsidRPr="009F450F">
        <w:rPr>
          <w:iCs/>
          <w:color w:val="FFFFFF" w:themeColor="background1"/>
          <w:highlight w:val="black"/>
        </w:rPr>
        <w:t>SPIFFS.begin</w:t>
      </w:r>
      <w:proofErr w:type="spellEnd"/>
      <w:r w:rsidR="004114D7" w:rsidRPr="009F450F">
        <w:rPr>
          <w:iCs/>
          <w:color w:val="FFFFFF" w:themeColor="background1"/>
          <w:highlight w:val="black"/>
        </w:rPr>
        <w:t>()){</w:t>
      </w:r>
    </w:p>
    <w:p w14:paraId="0AC2B55C" w14:textId="2B35C1E9" w:rsidR="003A1CED" w:rsidRPr="009F450F" w:rsidRDefault="003A1CED" w:rsidP="00E9247E">
      <w:pPr>
        <w:ind w:firstLine="709"/>
        <w:rPr>
          <w:iCs/>
          <w:color w:val="FFFFFF" w:themeColor="background1"/>
        </w:rPr>
      </w:pPr>
      <w:r w:rsidRPr="00506D22">
        <w:rPr>
          <w:iCs/>
          <w:color w:val="FFFFFF" w:themeColor="background1"/>
        </w:rPr>
        <w:t xml:space="preserve">   </w:t>
      </w:r>
      <w:proofErr w:type="spellStart"/>
      <w:r w:rsidRPr="009F450F">
        <w:rPr>
          <w:iCs/>
          <w:color w:val="FFFFFF" w:themeColor="background1"/>
          <w:highlight w:val="black"/>
        </w:rPr>
        <w:t>Seri</w:t>
      </w:r>
      <w:r w:rsidR="004F266E" w:rsidRPr="009F450F">
        <w:rPr>
          <w:iCs/>
          <w:color w:val="FFFFFF" w:themeColor="background1"/>
          <w:highlight w:val="black"/>
        </w:rPr>
        <w:t>a</w:t>
      </w:r>
      <w:r w:rsidRPr="009F450F">
        <w:rPr>
          <w:iCs/>
          <w:color w:val="FFFFFF" w:themeColor="background1"/>
          <w:highlight w:val="black"/>
        </w:rPr>
        <w:t>l.println</w:t>
      </w:r>
      <w:proofErr w:type="spellEnd"/>
      <w:r w:rsidRPr="009F450F">
        <w:rPr>
          <w:iCs/>
          <w:color w:val="FFFFFF" w:themeColor="background1"/>
          <w:highlight w:val="black"/>
        </w:rPr>
        <w:t>(</w:t>
      </w:r>
      <w:r w:rsidR="004F266E" w:rsidRPr="009F450F">
        <w:rPr>
          <w:iCs/>
          <w:color w:val="ED7D31" w:themeColor="accent2"/>
          <w:highlight w:val="black"/>
        </w:rPr>
        <w:t>“</w:t>
      </w:r>
      <w:r w:rsidRPr="009F450F">
        <w:rPr>
          <w:iCs/>
          <w:color w:val="ED7D31" w:themeColor="accent2"/>
          <w:highlight w:val="black"/>
        </w:rPr>
        <w:t xml:space="preserve">An </w:t>
      </w:r>
      <w:proofErr w:type="spellStart"/>
      <w:r w:rsidRPr="009F450F">
        <w:rPr>
          <w:iCs/>
          <w:color w:val="ED7D31" w:themeColor="accent2"/>
          <w:highlight w:val="black"/>
        </w:rPr>
        <w:t>Error</w:t>
      </w:r>
      <w:proofErr w:type="spellEnd"/>
      <w:r w:rsidRPr="009F450F">
        <w:rPr>
          <w:iCs/>
          <w:color w:val="ED7D31" w:themeColor="accent2"/>
          <w:highlight w:val="black"/>
        </w:rPr>
        <w:t xml:space="preserve"> has </w:t>
      </w:r>
      <w:proofErr w:type="spellStart"/>
      <w:r w:rsidRPr="009F450F">
        <w:rPr>
          <w:iCs/>
          <w:color w:val="ED7D31" w:themeColor="accent2"/>
          <w:highlight w:val="black"/>
        </w:rPr>
        <w:t>occurred</w:t>
      </w:r>
      <w:proofErr w:type="spellEnd"/>
      <w:r w:rsidRPr="009F450F">
        <w:rPr>
          <w:iCs/>
          <w:color w:val="ED7D31" w:themeColor="accent2"/>
          <w:highlight w:val="black"/>
        </w:rPr>
        <w:t xml:space="preserve"> </w:t>
      </w:r>
      <w:proofErr w:type="spellStart"/>
      <w:r w:rsidRPr="009F450F">
        <w:rPr>
          <w:iCs/>
          <w:color w:val="ED7D31" w:themeColor="accent2"/>
          <w:highlight w:val="black"/>
        </w:rPr>
        <w:t>while</w:t>
      </w:r>
      <w:proofErr w:type="spellEnd"/>
      <w:r w:rsidRPr="009F450F">
        <w:rPr>
          <w:iCs/>
          <w:color w:val="ED7D31" w:themeColor="accent2"/>
          <w:highlight w:val="black"/>
        </w:rPr>
        <w:t xml:space="preserve"> </w:t>
      </w:r>
      <w:proofErr w:type="spellStart"/>
      <w:r w:rsidRPr="009F450F">
        <w:rPr>
          <w:iCs/>
          <w:color w:val="ED7D31" w:themeColor="accent2"/>
          <w:highlight w:val="black"/>
        </w:rPr>
        <w:t>mounting</w:t>
      </w:r>
      <w:proofErr w:type="spellEnd"/>
      <w:r w:rsidRPr="009F450F">
        <w:rPr>
          <w:iCs/>
          <w:color w:val="ED7D31" w:themeColor="accent2"/>
          <w:highlight w:val="black"/>
        </w:rPr>
        <w:t xml:space="preserve"> SPIFFS</w:t>
      </w:r>
      <w:r w:rsidRPr="009F450F">
        <w:rPr>
          <w:iCs/>
          <w:color w:val="FFFFFF" w:themeColor="background1"/>
          <w:highlight w:val="black"/>
        </w:rPr>
        <w:t>“);</w:t>
      </w:r>
    </w:p>
    <w:p w14:paraId="1B4741D3" w14:textId="427A3446" w:rsidR="004F266E" w:rsidRDefault="004F266E" w:rsidP="00E9247E">
      <w:pPr>
        <w:ind w:firstLine="709"/>
        <w:rPr>
          <w:iCs/>
        </w:rPr>
      </w:pPr>
      <w:r>
        <w:rPr>
          <w:iCs/>
        </w:rPr>
        <w:t xml:space="preserve">   </w:t>
      </w:r>
      <w:r w:rsidR="00506D22" w:rsidRPr="009F450F">
        <w:rPr>
          <w:iCs/>
          <w:color w:val="2E74B5" w:themeColor="accent1" w:themeShade="BF"/>
          <w:highlight w:val="black"/>
        </w:rPr>
        <w:t>r</w:t>
      </w:r>
      <w:r w:rsidRPr="009F450F">
        <w:rPr>
          <w:iCs/>
          <w:color w:val="2E74B5" w:themeColor="accent1" w:themeShade="BF"/>
          <w:highlight w:val="black"/>
        </w:rPr>
        <w:t>eturn</w:t>
      </w:r>
      <w:r w:rsidRPr="009F450F">
        <w:rPr>
          <w:iCs/>
          <w:color w:val="FFFFFF" w:themeColor="background1"/>
          <w:highlight w:val="black"/>
        </w:rPr>
        <w:t>;</w:t>
      </w:r>
    </w:p>
    <w:p w14:paraId="626F5889" w14:textId="6C2BB038" w:rsidR="004F266E" w:rsidRDefault="004F266E" w:rsidP="00E9247E">
      <w:pPr>
        <w:ind w:firstLine="709"/>
        <w:rPr>
          <w:iCs/>
          <w:color w:val="FFFFFF" w:themeColor="background1"/>
        </w:rPr>
      </w:pPr>
      <w:r w:rsidRPr="009F450F">
        <w:rPr>
          <w:iCs/>
          <w:color w:val="FFFFFF" w:themeColor="background1"/>
          <w:highlight w:val="black"/>
        </w:rPr>
        <w:t>}</w:t>
      </w:r>
    </w:p>
    <w:p w14:paraId="6314579E" w14:textId="11CBD336" w:rsidR="00070E4A" w:rsidRDefault="00070E4A" w:rsidP="00A13944">
      <w:pPr>
        <w:rPr>
          <w:iCs/>
          <w:color w:val="000000" w:themeColor="text1"/>
        </w:rPr>
      </w:pPr>
      <w:r>
        <w:rPr>
          <w:iCs/>
          <w:color w:val="000000" w:themeColor="text1"/>
        </w:rPr>
        <w:t>Výpis IP adresy</w:t>
      </w:r>
      <w:r w:rsidR="009001B1">
        <w:rPr>
          <w:iCs/>
          <w:color w:val="000000" w:themeColor="text1"/>
        </w:rPr>
        <w:t>,</w:t>
      </w:r>
      <w:r>
        <w:rPr>
          <w:iCs/>
          <w:color w:val="000000" w:themeColor="text1"/>
        </w:rPr>
        <w:t xml:space="preserve"> na které deska funguje.</w:t>
      </w:r>
    </w:p>
    <w:p w14:paraId="6C2FB33E" w14:textId="6BBA97C4" w:rsidR="002F4544" w:rsidRDefault="00603B18" w:rsidP="00A13944">
      <w:pPr>
        <w:rPr>
          <w:iCs/>
          <w:color w:val="FFFFFF" w:themeColor="background1"/>
        </w:rPr>
      </w:pPr>
      <w:proofErr w:type="spellStart"/>
      <w:r w:rsidRPr="00603B18">
        <w:rPr>
          <w:iCs/>
          <w:color w:val="FFFFFF" w:themeColor="background1"/>
          <w:highlight w:val="black"/>
        </w:rPr>
        <w:t>Seriál.println</w:t>
      </w:r>
      <w:proofErr w:type="spellEnd"/>
      <w:r w:rsidRPr="00603B18">
        <w:rPr>
          <w:iCs/>
          <w:color w:val="FFFFFF" w:themeColor="background1"/>
          <w:highlight w:val="black"/>
        </w:rPr>
        <w:t>(</w:t>
      </w:r>
      <w:proofErr w:type="spellStart"/>
      <w:r w:rsidRPr="00603B18">
        <w:rPr>
          <w:iCs/>
          <w:color w:val="FFFFFF" w:themeColor="background1"/>
          <w:highlight w:val="black"/>
        </w:rPr>
        <w:t>WiFi.localIP</w:t>
      </w:r>
      <w:proofErr w:type="spellEnd"/>
      <w:r w:rsidRPr="00603B18">
        <w:rPr>
          <w:iCs/>
          <w:color w:val="FFFFFF" w:themeColor="background1"/>
          <w:highlight w:val="black"/>
        </w:rPr>
        <w:t>());</w:t>
      </w:r>
    </w:p>
    <w:p w14:paraId="705D2892" w14:textId="4EE2A471" w:rsidR="00C11348" w:rsidRDefault="00C11348" w:rsidP="00A13944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Přidání knihovny pro </w:t>
      </w:r>
      <w:proofErr w:type="spellStart"/>
      <w:r>
        <w:rPr>
          <w:iCs/>
          <w:color w:val="000000" w:themeColor="text1"/>
        </w:rPr>
        <w:t>WiFiManager</w:t>
      </w:r>
      <w:proofErr w:type="spellEnd"/>
      <w:r w:rsidR="009D4218">
        <w:rPr>
          <w:iCs/>
          <w:color w:val="000000" w:themeColor="text1"/>
        </w:rPr>
        <w:t>, díky kterému bud</w:t>
      </w:r>
      <w:r w:rsidR="00607B9A">
        <w:rPr>
          <w:iCs/>
          <w:color w:val="000000" w:themeColor="text1"/>
        </w:rPr>
        <w:t xml:space="preserve">e pro uživatele snadné </w:t>
      </w:r>
      <w:r w:rsidR="00E9247E">
        <w:rPr>
          <w:iCs/>
          <w:color w:val="000000" w:themeColor="text1"/>
        </w:rPr>
        <w:t>se připojit k internetu.</w:t>
      </w:r>
    </w:p>
    <w:p w14:paraId="67CB632F" w14:textId="558EF3ED" w:rsidR="00E9247E" w:rsidRDefault="00E9247E" w:rsidP="00A13944">
      <w:pPr>
        <w:rPr>
          <w:iCs/>
          <w:color w:val="000000" w:themeColor="text1"/>
        </w:rPr>
      </w:pPr>
      <w:r>
        <w:rPr>
          <w:iCs/>
          <w:color w:val="000000" w:themeColor="text1"/>
        </w:rPr>
        <w:tab/>
      </w:r>
      <w:r w:rsidRPr="00E9350B">
        <w:rPr>
          <w:iCs/>
          <w:color w:val="2E74B5" w:themeColor="accent1" w:themeShade="BF"/>
          <w:highlight w:val="black"/>
        </w:rPr>
        <w:t>#</w:t>
      </w:r>
      <w:proofErr w:type="spellStart"/>
      <w:r w:rsidRPr="00E9350B">
        <w:rPr>
          <w:iCs/>
          <w:color w:val="2E74B5" w:themeColor="accent1" w:themeShade="BF"/>
          <w:highlight w:val="black"/>
        </w:rPr>
        <w:t>include</w:t>
      </w:r>
      <w:proofErr w:type="spellEnd"/>
      <w:r w:rsidRPr="00E9350B">
        <w:rPr>
          <w:iCs/>
          <w:color w:val="000000" w:themeColor="text1"/>
          <w:highlight w:val="black"/>
        </w:rPr>
        <w:t xml:space="preserve"> </w:t>
      </w:r>
      <w:r w:rsidRPr="00E9350B">
        <w:rPr>
          <w:iCs/>
          <w:color w:val="ED7D31" w:themeColor="accent2"/>
          <w:highlight w:val="black"/>
        </w:rPr>
        <w:t>“</w:t>
      </w:r>
      <w:proofErr w:type="spellStart"/>
      <w:r w:rsidRPr="00E9350B">
        <w:rPr>
          <w:iCs/>
          <w:color w:val="ED7D31" w:themeColor="accent2"/>
          <w:highlight w:val="black"/>
        </w:rPr>
        <w:t>ESPAsync</w:t>
      </w:r>
      <w:r w:rsidR="00992C36" w:rsidRPr="00E9350B">
        <w:rPr>
          <w:iCs/>
          <w:color w:val="ED7D31" w:themeColor="accent2"/>
          <w:highlight w:val="black"/>
        </w:rPr>
        <w:t>WiFiManager.h</w:t>
      </w:r>
      <w:proofErr w:type="spellEnd"/>
      <w:r w:rsidR="00992C36" w:rsidRPr="00E9350B">
        <w:rPr>
          <w:iCs/>
          <w:color w:val="ED7D31" w:themeColor="accent2"/>
          <w:highlight w:val="black"/>
        </w:rPr>
        <w:t>“</w:t>
      </w:r>
    </w:p>
    <w:p w14:paraId="68309F2A" w14:textId="7C4FDB3D" w:rsidR="00992C36" w:rsidRDefault="00992C36" w:rsidP="00A13944">
      <w:pPr>
        <w:rPr>
          <w:iCs/>
          <w:color w:val="000000" w:themeColor="text1"/>
        </w:rPr>
      </w:pPr>
      <w:r>
        <w:rPr>
          <w:iCs/>
          <w:color w:val="000000" w:themeColor="text1"/>
        </w:rPr>
        <w:t>Přidání DNS serveru</w:t>
      </w:r>
    </w:p>
    <w:p w14:paraId="1E9AA38E" w14:textId="7A6DDB74" w:rsidR="00992C36" w:rsidRPr="00E9350B" w:rsidRDefault="00992C36" w:rsidP="00A13944">
      <w:pPr>
        <w:rPr>
          <w:iCs/>
          <w:color w:val="FFFFFF" w:themeColor="background1"/>
        </w:rPr>
      </w:pPr>
      <w:r>
        <w:rPr>
          <w:iCs/>
          <w:color w:val="000000" w:themeColor="text1"/>
        </w:rPr>
        <w:tab/>
      </w:r>
      <w:proofErr w:type="spellStart"/>
      <w:r w:rsidRPr="00E9350B">
        <w:rPr>
          <w:iCs/>
          <w:color w:val="FFFFFF" w:themeColor="background1"/>
          <w:highlight w:val="black"/>
        </w:rPr>
        <w:t>DNSS</w:t>
      </w:r>
      <w:r w:rsidR="00773A5D" w:rsidRPr="00E9350B">
        <w:rPr>
          <w:iCs/>
          <w:color w:val="FFFFFF" w:themeColor="background1"/>
          <w:highlight w:val="black"/>
        </w:rPr>
        <w:t>erver</w:t>
      </w:r>
      <w:proofErr w:type="spellEnd"/>
      <w:r w:rsidR="00773A5D" w:rsidRPr="00E9350B">
        <w:rPr>
          <w:iCs/>
          <w:color w:val="FFFFFF" w:themeColor="background1"/>
          <w:highlight w:val="black"/>
        </w:rPr>
        <w:t xml:space="preserve"> </w:t>
      </w:r>
      <w:proofErr w:type="spellStart"/>
      <w:r w:rsidR="00773A5D" w:rsidRPr="00E9350B">
        <w:rPr>
          <w:iCs/>
          <w:color w:val="FFFFFF" w:themeColor="background1"/>
          <w:highlight w:val="black"/>
        </w:rPr>
        <w:t>dns</w:t>
      </w:r>
      <w:proofErr w:type="spellEnd"/>
      <w:r w:rsidR="00773A5D" w:rsidRPr="00E9350B">
        <w:rPr>
          <w:iCs/>
          <w:color w:val="FFFFFF" w:themeColor="background1"/>
          <w:highlight w:val="black"/>
        </w:rPr>
        <w:t>;</w:t>
      </w:r>
    </w:p>
    <w:p w14:paraId="6388E115" w14:textId="152FCADB" w:rsidR="00773A5D" w:rsidRDefault="00773A5D" w:rsidP="00A13944">
      <w:pPr>
        <w:rPr>
          <w:iCs/>
          <w:color w:val="000000" w:themeColor="text1"/>
        </w:rPr>
      </w:pPr>
    </w:p>
    <w:p w14:paraId="0D9762A9" w14:textId="657FD381" w:rsidR="0052326C" w:rsidRDefault="0052326C" w:rsidP="00A13944">
      <w:pPr>
        <w:rPr>
          <w:iCs/>
          <w:color w:val="FFFFFF" w:themeColor="background1"/>
        </w:rPr>
      </w:pPr>
    </w:p>
    <w:p w14:paraId="73E1DCF8" w14:textId="3AE6FF85" w:rsidR="00586529" w:rsidRDefault="00586529" w:rsidP="00A13944">
      <w:pPr>
        <w:rPr>
          <w:iCs/>
          <w:color w:val="FFFFFF" w:themeColor="background1"/>
        </w:rPr>
      </w:pPr>
    </w:p>
    <w:p w14:paraId="64C2A6C5" w14:textId="77777777" w:rsidR="00586529" w:rsidRPr="00586529" w:rsidRDefault="00586529" w:rsidP="00586529">
      <w:pPr>
        <w:rPr>
          <w:iCs/>
          <w:color w:val="000000"/>
        </w:rPr>
      </w:pPr>
      <w:r w:rsidRPr="00586529">
        <w:rPr>
          <w:iCs/>
          <w:color w:val="000000"/>
        </w:rPr>
        <w:lastRenderedPageBreak/>
        <w:t xml:space="preserve">Konfigurace </w:t>
      </w:r>
      <w:proofErr w:type="spellStart"/>
      <w:r w:rsidRPr="00586529">
        <w:rPr>
          <w:iCs/>
          <w:color w:val="000000"/>
        </w:rPr>
        <w:t>WiFiManageru</w:t>
      </w:r>
      <w:proofErr w:type="spellEnd"/>
      <w:r w:rsidRPr="00586529">
        <w:rPr>
          <w:iCs/>
          <w:color w:val="000000"/>
        </w:rPr>
        <w:t xml:space="preserve"> nastavení názvu (</w:t>
      </w:r>
      <w:proofErr w:type="spellStart"/>
      <w:r w:rsidRPr="00586529">
        <w:rPr>
          <w:iCs/>
          <w:color w:val="000000"/>
        </w:rPr>
        <w:t>RadioAP</w:t>
      </w:r>
      <w:proofErr w:type="spellEnd"/>
      <w:r w:rsidRPr="00586529">
        <w:rPr>
          <w:iCs/>
          <w:color w:val="000000"/>
        </w:rPr>
        <w:t>)</w:t>
      </w:r>
    </w:p>
    <w:p w14:paraId="1A84CD2D" w14:textId="77777777" w:rsidR="00586529" w:rsidRPr="000A5CA1" w:rsidRDefault="00586529" w:rsidP="00586529">
      <w:pPr>
        <w:rPr>
          <w:iCs/>
          <w:color w:val="FFFFFF" w:themeColor="background1"/>
        </w:rPr>
      </w:pPr>
      <w:r w:rsidRPr="00586529">
        <w:rPr>
          <w:iCs/>
          <w:color w:val="000000"/>
        </w:rPr>
        <w:tab/>
      </w:r>
      <w:proofErr w:type="spellStart"/>
      <w:r w:rsidRPr="000A5CA1">
        <w:rPr>
          <w:iCs/>
          <w:color w:val="FFFFFF" w:themeColor="background1"/>
          <w:highlight w:val="black"/>
        </w:rPr>
        <w:t>AsyncWiFiManager</w:t>
      </w:r>
      <w:proofErr w:type="spellEnd"/>
      <w:r w:rsidRPr="000A5CA1">
        <w:rPr>
          <w:iCs/>
          <w:color w:val="FFFFFF" w:themeColor="background1"/>
          <w:highlight w:val="black"/>
        </w:rPr>
        <w:t xml:space="preserve"> </w:t>
      </w:r>
      <w:proofErr w:type="spellStart"/>
      <w:r w:rsidRPr="000A5CA1">
        <w:rPr>
          <w:iCs/>
          <w:color w:val="FFFFFF" w:themeColor="background1"/>
          <w:highlight w:val="black"/>
        </w:rPr>
        <w:t>wifiManager</w:t>
      </w:r>
      <w:proofErr w:type="spellEnd"/>
      <w:r w:rsidRPr="000A5CA1">
        <w:rPr>
          <w:iCs/>
          <w:color w:val="FFFFFF" w:themeColor="background1"/>
          <w:highlight w:val="black"/>
        </w:rPr>
        <w:t>(&amp;</w:t>
      </w:r>
      <w:proofErr w:type="gramStart"/>
      <w:r w:rsidRPr="000A5CA1">
        <w:rPr>
          <w:iCs/>
          <w:color w:val="FFFFFF" w:themeColor="background1"/>
          <w:highlight w:val="black"/>
        </w:rPr>
        <w:t>server,&amp;</w:t>
      </w:r>
      <w:proofErr w:type="spellStart"/>
      <w:proofErr w:type="gramEnd"/>
      <w:r w:rsidRPr="000A5CA1">
        <w:rPr>
          <w:iCs/>
          <w:color w:val="FFFFFF" w:themeColor="background1"/>
          <w:highlight w:val="black"/>
        </w:rPr>
        <w:t>dns</w:t>
      </w:r>
      <w:proofErr w:type="spellEnd"/>
      <w:r w:rsidRPr="000A5CA1">
        <w:rPr>
          <w:iCs/>
          <w:color w:val="FFFFFF" w:themeColor="background1"/>
          <w:highlight w:val="black"/>
        </w:rPr>
        <w:t>);</w:t>
      </w:r>
    </w:p>
    <w:p w14:paraId="4AE55AAC" w14:textId="58C0AE2E" w:rsidR="00586529" w:rsidRPr="000A5CA1" w:rsidRDefault="00586529" w:rsidP="00A13944">
      <w:pPr>
        <w:rPr>
          <w:iCs/>
          <w:color w:val="FFFFFF" w:themeColor="background1"/>
        </w:rPr>
      </w:pPr>
      <w:r w:rsidRPr="000A5CA1">
        <w:rPr>
          <w:iCs/>
          <w:color w:val="FFFFFF" w:themeColor="background1"/>
        </w:rPr>
        <w:tab/>
      </w:r>
      <w:proofErr w:type="spellStart"/>
      <w:r w:rsidRPr="000A5CA1">
        <w:rPr>
          <w:iCs/>
          <w:color w:val="FFFFFF" w:themeColor="background1"/>
          <w:highlight w:val="black"/>
        </w:rPr>
        <w:t>wifiManager.autoConnect</w:t>
      </w:r>
      <w:proofErr w:type="spellEnd"/>
      <w:r w:rsidRPr="000A5CA1">
        <w:rPr>
          <w:iCs/>
          <w:color w:val="FFFFFF" w:themeColor="background1"/>
          <w:highlight w:val="black"/>
        </w:rPr>
        <w:t>(</w:t>
      </w:r>
      <w:r w:rsidR="00D617E2" w:rsidRPr="000A5CA1">
        <w:rPr>
          <w:iCs/>
          <w:color w:val="ED7D31" w:themeColor="accent2"/>
          <w:highlight w:val="black"/>
        </w:rPr>
        <w:t>“</w:t>
      </w:r>
      <w:proofErr w:type="spellStart"/>
      <w:r w:rsidR="00D617E2" w:rsidRPr="000A5CA1">
        <w:rPr>
          <w:iCs/>
          <w:color w:val="ED7D31" w:themeColor="accent2"/>
          <w:highlight w:val="black"/>
        </w:rPr>
        <w:t>RadioAP</w:t>
      </w:r>
      <w:proofErr w:type="spellEnd"/>
      <w:r w:rsidR="00D617E2" w:rsidRPr="000A5CA1">
        <w:rPr>
          <w:iCs/>
          <w:color w:val="ED7D31" w:themeColor="accent2"/>
          <w:highlight w:val="black"/>
        </w:rPr>
        <w:t>“</w:t>
      </w:r>
      <w:r w:rsidR="00D617E2" w:rsidRPr="000A5CA1">
        <w:rPr>
          <w:iCs/>
          <w:color w:val="FFFFFF" w:themeColor="background1"/>
          <w:highlight w:val="black"/>
        </w:rPr>
        <w:t>);</w:t>
      </w:r>
    </w:p>
    <w:p w14:paraId="72E6F8E5" w14:textId="4782AFB3" w:rsidR="00D617E2" w:rsidRPr="000A5CA1" w:rsidRDefault="00D617E2" w:rsidP="00A13944">
      <w:pPr>
        <w:rPr>
          <w:iCs/>
          <w:color w:val="FFFFFF" w:themeColor="background1"/>
        </w:rPr>
      </w:pPr>
      <w:r w:rsidRPr="000A5CA1">
        <w:rPr>
          <w:iCs/>
          <w:color w:val="FFFFFF" w:themeColor="background1"/>
        </w:rPr>
        <w:tab/>
      </w:r>
      <w:proofErr w:type="spellStart"/>
      <w:r w:rsidRPr="000A5CA1">
        <w:rPr>
          <w:iCs/>
          <w:color w:val="FFFFFF" w:themeColor="background1"/>
          <w:highlight w:val="black"/>
        </w:rPr>
        <w:t>Seriál.println</w:t>
      </w:r>
      <w:proofErr w:type="spellEnd"/>
      <w:r w:rsidRPr="000A5CA1">
        <w:rPr>
          <w:iCs/>
          <w:color w:val="FFFFFF" w:themeColor="background1"/>
          <w:highlight w:val="black"/>
        </w:rPr>
        <w:t>(</w:t>
      </w:r>
      <w:r w:rsidRPr="000A5CA1">
        <w:rPr>
          <w:iCs/>
          <w:color w:val="ED7D31" w:themeColor="accent2"/>
          <w:highlight w:val="black"/>
        </w:rPr>
        <w:t>“</w:t>
      </w:r>
      <w:proofErr w:type="spellStart"/>
      <w:r w:rsidRPr="000A5CA1">
        <w:rPr>
          <w:iCs/>
          <w:color w:val="ED7D31" w:themeColor="accent2"/>
          <w:highlight w:val="black"/>
        </w:rPr>
        <w:t>connected</w:t>
      </w:r>
      <w:proofErr w:type="spellEnd"/>
      <w:r w:rsidRPr="000A5CA1">
        <w:rPr>
          <w:iCs/>
          <w:color w:val="ED7D31" w:themeColor="accent2"/>
          <w:highlight w:val="black"/>
        </w:rPr>
        <w:t>“</w:t>
      </w:r>
      <w:r w:rsidRPr="000A5CA1">
        <w:rPr>
          <w:iCs/>
          <w:color w:val="FFFFFF" w:themeColor="background1"/>
          <w:highlight w:val="black"/>
        </w:rPr>
        <w:t>);</w:t>
      </w:r>
    </w:p>
    <w:p w14:paraId="7B9B3466" w14:textId="514E2407" w:rsidR="001C058B" w:rsidRPr="000A5CA1" w:rsidRDefault="001C058B" w:rsidP="00A13944">
      <w:pPr>
        <w:rPr>
          <w:iCs/>
          <w:color w:val="FFFFFF" w:themeColor="background1"/>
        </w:rPr>
      </w:pPr>
      <w:r w:rsidRPr="000A5CA1">
        <w:rPr>
          <w:iCs/>
          <w:color w:val="FFFFFF" w:themeColor="background1"/>
        </w:rPr>
        <w:tab/>
      </w:r>
      <w:proofErr w:type="spellStart"/>
      <w:r w:rsidRPr="000A5CA1">
        <w:rPr>
          <w:iCs/>
          <w:color w:val="FFFFFF" w:themeColor="background1"/>
          <w:highlight w:val="black"/>
        </w:rPr>
        <w:t>Seriál.println</w:t>
      </w:r>
      <w:proofErr w:type="spellEnd"/>
      <w:r w:rsidRPr="000A5CA1">
        <w:rPr>
          <w:iCs/>
          <w:color w:val="FFFFFF" w:themeColor="background1"/>
          <w:highlight w:val="black"/>
        </w:rPr>
        <w:t>(</w:t>
      </w:r>
      <w:proofErr w:type="spellStart"/>
      <w:r w:rsidRPr="000A5CA1">
        <w:rPr>
          <w:iCs/>
          <w:color w:val="FFFFFF" w:themeColor="background1"/>
          <w:highlight w:val="black"/>
        </w:rPr>
        <w:t>WiFi.localIP</w:t>
      </w:r>
      <w:proofErr w:type="spellEnd"/>
      <w:r w:rsidRPr="000A5CA1">
        <w:rPr>
          <w:iCs/>
          <w:color w:val="FFFFFF" w:themeColor="background1"/>
          <w:highlight w:val="black"/>
        </w:rPr>
        <w:t>());</w:t>
      </w:r>
    </w:p>
    <w:p w14:paraId="3DC90B77" w14:textId="6000584D" w:rsidR="001C058B" w:rsidRDefault="00FA54EE" w:rsidP="00A13944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http </w:t>
      </w:r>
      <w:proofErr w:type="spellStart"/>
      <w:r>
        <w:rPr>
          <w:iCs/>
          <w:color w:val="000000" w:themeColor="text1"/>
        </w:rPr>
        <w:t>request</w:t>
      </w:r>
      <w:proofErr w:type="spellEnd"/>
      <w:r>
        <w:rPr>
          <w:iCs/>
          <w:color w:val="000000" w:themeColor="text1"/>
        </w:rPr>
        <w:t xml:space="preserve"> /</w:t>
      </w:r>
      <w:proofErr w:type="spellStart"/>
      <w:r>
        <w:rPr>
          <w:iCs/>
          <w:color w:val="000000" w:themeColor="text1"/>
        </w:rPr>
        <w:t>url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vráti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url</w:t>
      </w:r>
      <w:proofErr w:type="spellEnd"/>
      <w:r>
        <w:rPr>
          <w:iCs/>
          <w:color w:val="000000" w:themeColor="text1"/>
        </w:rPr>
        <w:t xml:space="preserve"> rádia ve formátu </w:t>
      </w:r>
      <w:proofErr w:type="spellStart"/>
      <w:r>
        <w:rPr>
          <w:iCs/>
          <w:color w:val="000000" w:themeColor="text1"/>
        </w:rPr>
        <w:t>strin</w:t>
      </w:r>
      <w:r w:rsidR="00425C68">
        <w:rPr>
          <w:iCs/>
          <w:color w:val="000000" w:themeColor="text1"/>
        </w:rPr>
        <w:t>g</w:t>
      </w:r>
      <w:proofErr w:type="spellEnd"/>
      <w:r w:rsidR="00425C68">
        <w:rPr>
          <w:iCs/>
          <w:color w:val="000000" w:themeColor="text1"/>
        </w:rPr>
        <w:t xml:space="preserve">, příkaz </w:t>
      </w:r>
      <w:proofErr w:type="spellStart"/>
      <w:r w:rsidR="00425C68">
        <w:rPr>
          <w:iCs/>
          <w:color w:val="000000" w:themeColor="text1"/>
        </w:rPr>
        <w:t>strcpy</w:t>
      </w:r>
      <w:proofErr w:type="spellEnd"/>
      <w:r w:rsidR="00425C68">
        <w:rPr>
          <w:iCs/>
          <w:color w:val="000000" w:themeColor="text1"/>
        </w:rPr>
        <w:t xml:space="preserve"> pak převede </w:t>
      </w:r>
      <w:proofErr w:type="spellStart"/>
      <w:r w:rsidR="00425C68">
        <w:rPr>
          <w:iCs/>
          <w:color w:val="000000" w:themeColor="text1"/>
        </w:rPr>
        <w:t>string</w:t>
      </w:r>
      <w:proofErr w:type="spellEnd"/>
      <w:r w:rsidR="00425C68">
        <w:rPr>
          <w:iCs/>
          <w:color w:val="000000" w:themeColor="text1"/>
        </w:rPr>
        <w:t xml:space="preserve"> na </w:t>
      </w:r>
      <w:proofErr w:type="spellStart"/>
      <w:r w:rsidR="00425C68">
        <w:rPr>
          <w:iCs/>
          <w:color w:val="000000" w:themeColor="text1"/>
        </w:rPr>
        <w:t>char</w:t>
      </w:r>
      <w:proofErr w:type="spellEnd"/>
    </w:p>
    <w:p w14:paraId="084860D6" w14:textId="7C5CCC08" w:rsidR="00425C68" w:rsidRPr="000019DB" w:rsidRDefault="00425C68" w:rsidP="00A13944">
      <w:pPr>
        <w:rPr>
          <w:iCs/>
          <w:color w:val="FFFFFF" w:themeColor="background1"/>
        </w:rPr>
      </w:pPr>
      <w:r>
        <w:rPr>
          <w:iCs/>
          <w:color w:val="000000" w:themeColor="text1"/>
        </w:rPr>
        <w:tab/>
      </w:r>
      <w:proofErr w:type="spellStart"/>
      <w:proofErr w:type="gramStart"/>
      <w:r w:rsidRPr="000019DB">
        <w:rPr>
          <w:iCs/>
          <w:color w:val="FFFFFF" w:themeColor="background1"/>
          <w:highlight w:val="black"/>
        </w:rPr>
        <w:t>server.on</w:t>
      </w:r>
      <w:proofErr w:type="spellEnd"/>
      <w:proofErr w:type="gramEnd"/>
      <w:r w:rsidRPr="00757D7D">
        <w:rPr>
          <w:iCs/>
          <w:color w:val="FFFFFF" w:themeColor="background1"/>
          <w:highlight w:val="black"/>
        </w:rPr>
        <w:t>(</w:t>
      </w:r>
      <w:r w:rsidRPr="000019DB">
        <w:rPr>
          <w:iCs/>
          <w:color w:val="ED7D31" w:themeColor="accent2"/>
          <w:highlight w:val="black"/>
        </w:rPr>
        <w:t>“/</w:t>
      </w:r>
      <w:proofErr w:type="spellStart"/>
      <w:r w:rsidRPr="000019DB">
        <w:rPr>
          <w:iCs/>
          <w:color w:val="ED7D31" w:themeColor="accent2"/>
          <w:highlight w:val="black"/>
        </w:rPr>
        <w:t>url</w:t>
      </w:r>
      <w:proofErr w:type="spellEnd"/>
      <w:r w:rsidRPr="000019DB">
        <w:rPr>
          <w:iCs/>
          <w:color w:val="FFFFFF" w:themeColor="background1"/>
          <w:highlight w:val="black"/>
        </w:rPr>
        <w:t xml:space="preserve">“, </w:t>
      </w:r>
      <w:proofErr w:type="spellStart"/>
      <w:r w:rsidRPr="000019DB">
        <w:rPr>
          <w:iCs/>
          <w:color w:val="FFFFFF" w:themeColor="background1"/>
          <w:highlight w:val="black"/>
        </w:rPr>
        <w:t>http_POST</w:t>
      </w:r>
      <w:proofErr w:type="spellEnd"/>
      <w:r w:rsidRPr="000019DB">
        <w:rPr>
          <w:iCs/>
          <w:color w:val="FFFFFF" w:themeColor="background1"/>
          <w:highlight w:val="black"/>
        </w:rPr>
        <w:t>, [](</w:t>
      </w:r>
      <w:proofErr w:type="spellStart"/>
      <w:r w:rsidRPr="000019DB">
        <w:rPr>
          <w:iCs/>
          <w:color w:val="FFFFFF" w:themeColor="background1"/>
          <w:highlight w:val="black"/>
        </w:rPr>
        <w:t>AsyncWebServerRequest</w:t>
      </w:r>
      <w:proofErr w:type="spellEnd"/>
      <w:r w:rsidRPr="000019DB">
        <w:rPr>
          <w:iCs/>
          <w:color w:val="FFFFFF" w:themeColor="background1"/>
          <w:highlight w:val="black"/>
        </w:rPr>
        <w:t xml:space="preserve"> *</w:t>
      </w:r>
      <w:proofErr w:type="spellStart"/>
      <w:r w:rsidRPr="000019DB">
        <w:rPr>
          <w:iCs/>
          <w:color w:val="FFFFFF" w:themeColor="background1"/>
          <w:highlight w:val="black"/>
        </w:rPr>
        <w:t>request</w:t>
      </w:r>
      <w:proofErr w:type="spellEnd"/>
      <w:r w:rsidRPr="000019DB">
        <w:rPr>
          <w:iCs/>
          <w:color w:val="FFFFFF" w:themeColor="background1"/>
          <w:highlight w:val="black"/>
        </w:rPr>
        <w:t>) {</w:t>
      </w:r>
    </w:p>
    <w:p w14:paraId="0F0C4DD7" w14:textId="7012760A" w:rsidR="00735C9B" w:rsidRPr="000019DB" w:rsidRDefault="00735C9B" w:rsidP="00A13944">
      <w:pPr>
        <w:rPr>
          <w:iCs/>
          <w:color w:val="FFFFFF" w:themeColor="background1"/>
        </w:rPr>
      </w:pPr>
      <w:r w:rsidRPr="000019DB">
        <w:rPr>
          <w:iCs/>
          <w:color w:val="FFFFFF" w:themeColor="background1"/>
        </w:rPr>
        <w:tab/>
        <w:t xml:space="preserve">   </w:t>
      </w:r>
      <w:r w:rsidRPr="000019DB">
        <w:rPr>
          <w:iCs/>
          <w:color w:val="FFFFFF" w:themeColor="background1"/>
          <w:highlight w:val="black"/>
        </w:rPr>
        <w:t xml:space="preserve">stanice = </w:t>
      </w:r>
      <w:proofErr w:type="spellStart"/>
      <w:r w:rsidRPr="000019DB">
        <w:rPr>
          <w:iCs/>
          <w:color w:val="FFFFFF" w:themeColor="background1"/>
          <w:highlight w:val="black"/>
        </w:rPr>
        <w:t>request</w:t>
      </w:r>
      <w:proofErr w:type="spellEnd"/>
      <w:proofErr w:type="gramStart"/>
      <w:r w:rsidRPr="000019DB">
        <w:rPr>
          <w:iCs/>
          <w:color w:val="FFFFFF" w:themeColor="background1"/>
          <w:highlight w:val="black"/>
        </w:rPr>
        <w:t>-&gt;</w:t>
      </w:r>
      <w:proofErr w:type="spellStart"/>
      <w:r w:rsidRPr="000019DB">
        <w:rPr>
          <w:iCs/>
          <w:color w:val="FFFFFF" w:themeColor="background1"/>
          <w:highlight w:val="black"/>
        </w:rPr>
        <w:t>arg</w:t>
      </w:r>
      <w:proofErr w:type="spellEnd"/>
      <w:proofErr w:type="gramEnd"/>
      <w:r w:rsidRPr="000019DB">
        <w:rPr>
          <w:iCs/>
          <w:color w:val="FFFFFF" w:themeColor="background1"/>
          <w:highlight w:val="black"/>
        </w:rPr>
        <w:t>(</w:t>
      </w:r>
      <w:r w:rsidRPr="000019DB">
        <w:rPr>
          <w:iCs/>
          <w:color w:val="ED7D31" w:themeColor="accent2"/>
          <w:highlight w:val="black"/>
        </w:rPr>
        <w:t>“</w:t>
      </w:r>
      <w:proofErr w:type="spellStart"/>
      <w:r w:rsidRPr="000019DB">
        <w:rPr>
          <w:iCs/>
          <w:color w:val="ED7D31" w:themeColor="accent2"/>
          <w:highlight w:val="black"/>
        </w:rPr>
        <w:t>url</w:t>
      </w:r>
      <w:proofErr w:type="spellEnd"/>
      <w:r w:rsidRPr="000019DB">
        <w:rPr>
          <w:iCs/>
          <w:color w:val="ED7D31" w:themeColor="accent2"/>
          <w:highlight w:val="black"/>
        </w:rPr>
        <w:t>“</w:t>
      </w:r>
      <w:r w:rsidRPr="000019DB">
        <w:rPr>
          <w:iCs/>
          <w:color w:val="FFFFFF" w:themeColor="background1"/>
          <w:highlight w:val="black"/>
        </w:rPr>
        <w:t>).</w:t>
      </w:r>
      <w:proofErr w:type="spellStart"/>
      <w:r w:rsidRPr="000019DB">
        <w:rPr>
          <w:iCs/>
          <w:color w:val="FFFFFF" w:themeColor="background1"/>
          <w:highlight w:val="black"/>
        </w:rPr>
        <w:t>c_str</w:t>
      </w:r>
      <w:proofErr w:type="spellEnd"/>
      <w:r w:rsidRPr="000019DB">
        <w:rPr>
          <w:iCs/>
          <w:color w:val="FFFFFF" w:themeColor="background1"/>
          <w:highlight w:val="black"/>
        </w:rPr>
        <w:t>();</w:t>
      </w:r>
    </w:p>
    <w:p w14:paraId="0F474AE2" w14:textId="42EB165B" w:rsidR="00735C9B" w:rsidRPr="000019DB" w:rsidRDefault="00735C9B" w:rsidP="00A13944">
      <w:pPr>
        <w:rPr>
          <w:iCs/>
          <w:color w:val="FFFFFF" w:themeColor="background1"/>
        </w:rPr>
      </w:pPr>
      <w:r w:rsidRPr="000019DB">
        <w:rPr>
          <w:iCs/>
          <w:color w:val="FFFFFF" w:themeColor="background1"/>
        </w:rPr>
        <w:tab/>
        <w:t xml:space="preserve">   </w:t>
      </w:r>
      <w:proofErr w:type="spellStart"/>
      <w:proofErr w:type="gramStart"/>
      <w:r w:rsidRPr="000019DB">
        <w:rPr>
          <w:iCs/>
          <w:color w:val="FFFFFF" w:themeColor="background1"/>
          <w:highlight w:val="black"/>
        </w:rPr>
        <w:t>strcpy</w:t>
      </w:r>
      <w:proofErr w:type="spellEnd"/>
      <w:r w:rsidRPr="000019DB">
        <w:rPr>
          <w:iCs/>
          <w:color w:val="FFFFFF" w:themeColor="background1"/>
          <w:highlight w:val="black"/>
        </w:rPr>
        <w:t>(</w:t>
      </w:r>
      <w:proofErr w:type="gramEnd"/>
      <w:r w:rsidRPr="000019DB">
        <w:rPr>
          <w:iCs/>
          <w:color w:val="FFFFFF" w:themeColor="background1"/>
          <w:highlight w:val="black"/>
        </w:rPr>
        <w:t xml:space="preserve">URL, </w:t>
      </w:r>
      <w:proofErr w:type="spellStart"/>
      <w:r w:rsidRPr="000019DB">
        <w:rPr>
          <w:iCs/>
          <w:color w:val="FFFFFF" w:themeColor="background1"/>
          <w:highlight w:val="black"/>
        </w:rPr>
        <w:t>stanice.c</w:t>
      </w:r>
      <w:r w:rsidRPr="00757D7D">
        <w:rPr>
          <w:iCs/>
          <w:color w:val="FFFFFF" w:themeColor="background1"/>
          <w:highlight w:val="black"/>
        </w:rPr>
        <w:t>_</w:t>
      </w:r>
      <w:r w:rsidRPr="000019DB">
        <w:rPr>
          <w:iCs/>
          <w:color w:val="FFFFFF" w:themeColor="background1"/>
          <w:highlight w:val="black"/>
        </w:rPr>
        <w:t>str</w:t>
      </w:r>
      <w:proofErr w:type="spellEnd"/>
      <w:r w:rsidRPr="000019DB">
        <w:rPr>
          <w:iCs/>
          <w:color w:val="FFFFFF" w:themeColor="background1"/>
          <w:highlight w:val="black"/>
        </w:rPr>
        <w:t>()</w:t>
      </w:r>
      <w:r w:rsidR="00C33D05" w:rsidRPr="000019DB">
        <w:rPr>
          <w:iCs/>
          <w:color w:val="FFFFFF" w:themeColor="background1"/>
          <w:highlight w:val="black"/>
        </w:rPr>
        <w:t>);</w:t>
      </w:r>
    </w:p>
    <w:p w14:paraId="4FC57700" w14:textId="25E55DE1" w:rsidR="00C33D05" w:rsidRDefault="00C33D05" w:rsidP="00A13944">
      <w:pPr>
        <w:rPr>
          <w:iCs/>
          <w:color w:val="000000" w:themeColor="text1"/>
        </w:rPr>
      </w:pPr>
      <w:r w:rsidRPr="000019DB">
        <w:rPr>
          <w:iCs/>
          <w:color w:val="FFFFFF" w:themeColor="background1"/>
        </w:rPr>
        <w:tab/>
        <w:t xml:space="preserve">   </w:t>
      </w:r>
      <w:proofErr w:type="spellStart"/>
      <w:r w:rsidRPr="000019DB">
        <w:rPr>
          <w:iCs/>
          <w:color w:val="FFFFFF" w:themeColor="background1"/>
          <w:highlight w:val="black"/>
        </w:rPr>
        <w:t>request</w:t>
      </w:r>
      <w:proofErr w:type="spellEnd"/>
      <w:proofErr w:type="gramStart"/>
      <w:r w:rsidRPr="000019DB">
        <w:rPr>
          <w:iCs/>
          <w:color w:val="FFFFFF" w:themeColor="background1"/>
          <w:highlight w:val="black"/>
        </w:rPr>
        <w:t>-&gt;</w:t>
      </w:r>
      <w:proofErr w:type="spellStart"/>
      <w:r w:rsidRPr="000019DB">
        <w:rPr>
          <w:iCs/>
          <w:color w:val="FFFFFF" w:themeColor="background1"/>
          <w:highlight w:val="black"/>
        </w:rPr>
        <w:t>send</w:t>
      </w:r>
      <w:proofErr w:type="gramEnd"/>
      <w:r w:rsidRPr="000019DB">
        <w:rPr>
          <w:iCs/>
          <w:color w:val="FFFFFF" w:themeColor="background1"/>
          <w:highlight w:val="black"/>
        </w:rPr>
        <w:t>_P</w:t>
      </w:r>
      <w:proofErr w:type="spellEnd"/>
      <w:r w:rsidRPr="000019DB">
        <w:rPr>
          <w:iCs/>
          <w:color w:val="FFFFFF" w:themeColor="background1"/>
          <w:highlight w:val="black"/>
        </w:rPr>
        <w:t>(</w:t>
      </w:r>
      <w:r w:rsidRPr="000019DB">
        <w:rPr>
          <w:iCs/>
          <w:color w:val="92D050"/>
          <w:highlight w:val="black"/>
        </w:rPr>
        <w:t>200</w:t>
      </w:r>
      <w:r w:rsidRPr="000019DB">
        <w:rPr>
          <w:iCs/>
          <w:color w:val="FFFFFF" w:themeColor="background1"/>
          <w:highlight w:val="black"/>
        </w:rPr>
        <w:t>,</w:t>
      </w:r>
      <w:r w:rsidRPr="000019DB">
        <w:rPr>
          <w:iCs/>
          <w:color w:val="000000" w:themeColor="text1"/>
          <w:highlight w:val="black"/>
        </w:rPr>
        <w:t xml:space="preserve"> </w:t>
      </w:r>
      <w:r w:rsidRPr="000019DB">
        <w:rPr>
          <w:iCs/>
          <w:color w:val="ED7D31" w:themeColor="accent2"/>
          <w:highlight w:val="black"/>
        </w:rPr>
        <w:t>“text/</w:t>
      </w:r>
      <w:proofErr w:type="spellStart"/>
      <w:r w:rsidRPr="000019DB">
        <w:rPr>
          <w:iCs/>
          <w:color w:val="ED7D31" w:themeColor="accent2"/>
          <w:highlight w:val="black"/>
        </w:rPr>
        <w:t>json</w:t>
      </w:r>
      <w:proofErr w:type="spellEnd"/>
      <w:r w:rsidRPr="000019DB">
        <w:rPr>
          <w:iCs/>
          <w:color w:val="ED7D31" w:themeColor="accent2"/>
          <w:highlight w:val="black"/>
        </w:rPr>
        <w:t>“</w:t>
      </w:r>
      <w:r w:rsidRPr="000019DB">
        <w:rPr>
          <w:iCs/>
          <w:color w:val="FFFFFF" w:themeColor="background1"/>
          <w:highlight w:val="black"/>
        </w:rPr>
        <w:t>,</w:t>
      </w:r>
      <w:r w:rsidRPr="000019DB">
        <w:rPr>
          <w:iCs/>
          <w:color w:val="000000" w:themeColor="text1"/>
          <w:highlight w:val="black"/>
        </w:rPr>
        <w:t xml:space="preserve"> </w:t>
      </w:r>
      <w:r w:rsidRPr="000019DB">
        <w:rPr>
          <w:iCs/>
          <w:color w:val="ED7D31" w:themeColor="accent2"/>
          <w:highlight w:val="black"/>
        </w:rPr>
        <w:t>“{</w:t>
      </w:r>
      <w:r w:rsidR="0019785C" w:rsidRPr="000019DB">
        <w:rPr>
          <w:iCs/>
          <w:color w:val="ED7D31" w:themeColor="accent2"/>
          <w:highlight w:val="black"/>
        </w:rPr>
        <w:t>\“</w:t>
      </w:r>
      <w:proofErr w:type="spellStart"/>
      <w:r w:rsidR="0019785C" w:rsidRPr="000019DB">
        <w:rPr>
          <w:iCs/>
          <w:color w:val="ED7D31" w:themeColor="accent2"/>
          <w:highlight w:val="black"/>
        </w:rPr>
        <w:t>result</w:t>
      </w:r>
      <w:proofErr w:type="spellEnd"/>
      <w:r w:rsidR="0019785C" w:rsidRPr="000019DB">
        <w:rPr>
          <w:iCs/>
          <w:color w:val="ED7D31" w:themeColor="accent2"/>
          <w:highlight w:val="black"/>
        </w:rPr>
        <w:t>\“:\“ok\“}“</w:t>
      </w:r>
      <w:r w:rsidR="0019785C" w:rsidRPr="000019DB">
        <w:rPr>
          <w:iCs/>
          <w:color w:val="FFFFFF" w:themeColor="background1"/>
          <w:highlight w:val="black"/>
        </w:rPr>
        <w:t>);</w:t>
      </w:r>
    </w:p>
    <w:p w14:paraId="6B4F3E1A" w14:textId="2BDBF13E" w:rsidR="00395C96" w:rsidRPr="000019DB" w:rsidRDefault="00395C96" w:rsidP="00A13944">
      <w:pPr>
        <w:rPr>
          <w:iCs/>
          <w:color w:val="FFFFFF" w:themeColor="background1"/>
        </w:rPr>
      </w:pPr>
      <w:r>
        <w:rPr>
          <w:iCs/>
          <w:color w:val="000000" w:themeColor="text1"/>
        </w:rPr>
        <w:tab/>
      </w:r>
      <w:r w:rsidRPr="000019DB">
        <w:rPr>
          <w:iCs/>
          <w:color w:val="FFFFFF" w:themeColor="background1"/>
          <w:highlight w:val="black"/>
        </w:rPr>
        <w:t>});</w:t>
      </w:r>
    </w:p>
    <w:p w14:paraId="6408F79A" w14:textId="77777777" w:rsidR="00D04AE6" w:rsidRDefault="00680144" w:rsidP="000F5ED1">
      <w:pPr>
        <w:pStyle w:val="Nadpis1"/>
      </w:pPr>
      <w:bookmarkStart w:id="38" w:name="_Toc61206108"/>
      <w:r>
        <w:lastRenderedPageBreak/>
        <w:t>V</w:t>
      </w:r>
      <w:r w:rsidR="00A0246F" w:rsidRPr="00A0246F">
        <w:t>ýsledk</w:t>
      </w:r>
      <w:r>
        <w:t>y řešení</w:t>
      </w:r>
      <w:bookmarkEnd w:id="38"/>
    </w:p>
    <w:p w14:paraId="41041F16" w14:textId="77777777" w:rsidR="004922FA" w:rsidRPr="004922FA" w:rsidRDefault="004922FA" w:rsidP="004922FA">
      <w:pPr>
        <w:pStyle w:val="Nadpis2"/>
      </w:pPr>
      <w:bookmarkStart w:id="39" w:name="_Toc61206110"/>
      <w:r>
        <w:t>Podoba webové aplikace</w:t>
      </w:r>
      <w:bookmarkEnd w:id="39"/>
    </w:p>
    <w:p w14:paraId="670C8CDB" w14:textId="341FEC13" w:rsidR="00230592" w:rsidRDefault="00FB3AA1" w:rsidP="00FA7CA6">
      <w:r>
        <w:t>Webová aplikace není nijak složitá, obsahuje pouze název projektu, textové pole</w:t>
      </w:r>
      <w:r w:rsidR="00CA6FC5">
        <w:t>, kde se zadává odkaz na rádiovou stanici a tlačítko pro spuštění.</w:t>
      </w:r>
      <w:r w:rsidR="0095642E">
        <w:pict w14:anchorId="4D4D57C3">
          <v:shape id="_x0000_i1026" type="#_x0000_t75" style="width:468pt;height:211.8pt">
            <v:imagedata r:id="rId11" o:title="jk"/>
          </v:shape>
        </w:pict>
      </w:r>
    </w:p>
    <w:p w14:paraId="6784928F" w14:textId="77777777" w:rsidR="00483A69" w:rsidRDefault="00483A69" w:rsidP="00D04AE6"/>
    <w:p w14:paraId="63F77275" w14:textId="77777777" w:rsidR="00230592" w:rsidRPr="00A0246F" w:rsidRDefault="00230592" w:rsidP="00230592">
      <w:pPr>
        <w:ind w:left="360"/>
        <w:rPr>
          <w:i/>
        </w:rPr>
      </w:pPr>
    </w:p>
    <w:p w14:paraId="26EECBAC" w14:textId="77777777" w:rsidR="00483A69" w:rsidRDefault="00483A69" w:rsidP="00483A69"/>
    <w:p w14:paraId="32083ECE" w14:textId="77777777" w:rsidR="00483A69" w:rsidRPr="004922FA" w:rsidRDefault="00B8449A" w:rsidP="004922FA">
      <w:pPr>
        <w:pStyle w:val="Nzev"/>
      </w:pPr>
      <w:bookmarkStart w:id="40" w:name="_Toc61206111"/>
      <w:r w:rsidRPr="004922FA">
        <w:rPr>
          <w:rStyle w:val="NadpisChar"/>
          <w:b/>
          <w:bCs/>
          <w:caps/>
        </w:rPr>
        <w:lastRenderedPageBreak/>
        <w:t>Závěr</w:t>
      </w:r>
      <w:bookmarkEnd w:id="40"/>
    </w:p>
    <w:p w14:paraId="7541B6D2" w14:textId="63826E4D" w:rsidR="007D0ED2" w:rsidRDefault="00D349A6" w:rsidP="00D04AE6">
      <w:r w:rsidRPr="00AE5523">
        <w:t xml:space="preserve">Cílem projektu bylo vytvořit </w:t>
      </w:r>
      <w:r w:rsidR="00387CC9">
        <w:t xml:space="preserve">jednoduché </w:t>
      </w:r>
      <w:r w:rsidRPr="00AE5523">
        <w:t xml:space="preserve">funkční </w:t>
      </w:r>
      <w:r>
        <w:t>r</w:t>
      </w:r>
      <w:r w:rsidR="00387CC9">
        <w:t>ádio</w:t>
      </w:r>
      <w:r w:rsidRPr="00AE5523">
        <w:t xml:space="preserve"> s možností </w:t>
      </w:r>
      <w:r>
        <w:t>ovládat jej</w:t>
      </w:r>
      <w:r w:rsidRPr="00AE5523">
        <w:t xml:space="preserve"> </w:t>
      </w:r>
      <w:r>
        <w:t>prostřednictvím webové aplikace</w:t>
      </w:r>
      <w:r w:rsidRPr="00AE5523">
        <w:t>.</w:t>
      </w:r>
      <w:r w:rsidR="00581243">
        <w:t xml:space="preserve"> Tento cíl byl splněn a z</w:t>
      </w:r>
      <w:r w:rsidR="0032117C">
        <w:t xml:space="preserve">ařízení i webová aplikace </w:t>
      </w:r>
      <w:r w:rsidR="007D0ED2">
        <w:t>fungují.</w:t>
      </w:r>
      <w:r w:rsidR="00202EEC">
        <w:t xml:space="preserve"> </w:t>
      </w:r>
      <w:r w:rsidR="00F061AD">
        <w:t>Při vývoji</w:t>
      </w:r>
      <w:r w:rsidR="0001616E">
        <w:t xml:space="preserve"> mě napadl</w:t>
      </w:r>
      <w:r w:rsidR="00C05A62">
        <w:t xml:space="preserve"> nespočet možnýc</w:t>
      </w:r>
      <w:r w:rsidR="00E6292A">
        <w:t>h změn</w:t>
      </w:r>
      <w:r w:rsidR="00437081">
        <w:t xml:space="preserve">, které by zařízení </w:t>
      </w:r>
      <w:r w:rsidR="007211F8">
        <w:t>vylepšily</w:t>
      </w:r>
      <w:r w:rsidR="000F12B8">
        <w:t>, jako napříkl</w:t>
      </w:r>
      <w:r w:rsidR="004E6DC8">
        <w:t xml:space="preserve">ad </w:t>
      </w:r>
      <w:r w:rsidR="00D862C9">
        <w:t>napájení</w:t>
      </w:r>
      <w:r w:rsidR="00BB1C19">
        <w:t xml:space="preserve"> z</w:t>
      </w:r>
      <w:r w:rsidR="0092229F">
        <w:t> </w:t>
      </w:r>
      <w:r w:rsidR="00BB1C19">
        <w:t>baterie</w:t>
      </w:r>
      <w:r w:rsidR="0092229F">
        <w:t xml:space="preserve"> nebo umístění zařízení do krabičky.</w:t>
      </w:r>
      <w:r w:rsidR="0002649E">
        <w:t xml:space="preserve"> Rád bych </w:t>
      </w:r>
      <w:r w:rsidR="00283EC3">
        <w:t>také přidal</w:t>
      </w:r>
      <w:r w:rsidR="00E60BE8">
        <w:t xml:space="preserve"> více možností</w:t>
      </w:r>
      <w:r w:rsidR="00F256DB">
        <w:t xml:space="preserve"> nastavení </w:t>
      </w:r>
      <w:r w:rsidR="00C526D7">
        <w:t>do webové aplikace</w:t>
      </w:r>
      <w:r w:rsidR="00516BD7">
        <w:t>, jako například</w:t>
      </w:r>
      <w:r w:rsidR="005C124C">
        <w:t xml:space="preserve"> možnost u</w:t>
      </w:r>
      <w:r w:rsidR="008C0C30">
        <w:t>pravit hlasitost</w:t>
      </w:r>
      <w:r w:rsidR="008B6B9E">
        <w:t xml:space="preserve">. </w:t>
      </w:r>
    </w:p>
    <w:p w14:paraId="7C42F277" w14:textId="77777777" w:rsidR="00E15D00" w:rsidRDefault="00E15D00" w:rsidP="006E2B97"/>
    <w:p w14:paraId="2F5CBFBC" w14:textId="77777777" w:rsidR="00802D4F" w:rsidRDefault="00802D4F"/>
    <w:p w14:paraId="1434568F" w14:textId="77777777" w:rsidR="00F03DA6" w:rsidRDefault="00F03DA6">
      <w:pPr>
        <w:pStyle w:val="Nadpis"/>
        <w:rPr>
          <w:rStyle w:val="Pokec"/>
        </w:rPr>
      </w:pPr>
      <w:bookmarkStart w:id="41" w:name="_Toc37577735"/>
      <w:bookmarkStart w:id="42" w:name="_Toc88120446"/>
      <w:bookmarkStart w:id="43" w:name="_Toc88120683"/>
      <w:bookmarkStart w:id="44" w:name="_Toc88120895"/>
      <w:bookmarkStart w:id="45" w:name="_Toc88120999"/>
      <w:bookmarkStart w:id="46" w:name="_Toc88121042"/>
      <w:bookmarkStart w:id="47" w:name="_Toc88121179"/>
      <w:bookmarkStart w:id="48" w:name="_Toc88121553"/>
      <w:bookmarkStart w:id="49" w:name="_Toc88121610"/>
      <w:bookmarkStart w:id="50" w:name="_Toc88121748"/>
      <w:bookmarkStart w:id="51" w:name="_Toc88122014"/>
      <w:bookmarkStart w:id="52" w:name="_Toc88124619"/>
      <w:bookmarkStart w:id="53" w:name="_Toc88124656"/>
      <w:bookmarkStart w:id="54" w:name="_Toc88124806"/>
      <w:bookmarkStart w:id="55" w:name="_Toc88125789"/>
      <w:bookmarkStart w:id="56" w:name="_Toc88126309"/>
      <w:bookmarkStart w:id="57" w:name="_Toc88126460"/>
      <w:bookmarkStart w:id="58" w:name="_Toc88126527"/>
      <w:bookmarkStart w:id="59" w:name="_Toc88126556"/>
      <w:bookmarkStart w:id="60" w:name="_Toc88126772"/>
      <w:bookmarkStart w:id="61" w:name="_Toc88126862"/>
      <w:bookmarkStart w:id="62" w:name="_Toc88127103"/>
      <w:bookmarkStart w:id="63" w:name="_Toc88127146"/>
      <w:bookmarkStart w:id="64" w:name="_Toc88128511"/>
      <w:bookmarkStart w:id="65" w:name="_Toc107634153"/>
      <w:bookmarkStart w:id="66" w:name="_Toc107635188"/>
      <w:bookmarkStart w:id="67" w:name="_Toc107635228"/>
      <w:bookmarkStart w:id="68" w:name="_Toc107635245"/>
      <w:bookmarkStart w:id="69" w:name="_Toc61206112"/>
      <w:r>
        <w:lastRenderedPageBreak/>
        <w:t>Seznam použit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="00802D4F">
        <w:t>ýCH INFORMAČNÍCH ZDROJů</w:t>
      </w:r>
      <w:bookmarkEnd w:id="69"/>
    </w:p>
    <w:p w14:paraId="36E95576" w14:textId="018B46E0" w:rsidR="003652EE" w:rsidRDefault="00F03DA6" w:rsidP="003652EE">
      <w:pPr>
        <w:pStyle w:val="Literatura"/>
        <w:jc w:val="left"/>
      </w:pPr>
      <w:bookmarkStart w:id="70" w:name="_Ref94455389"/>
      <w:r>
        <w:t>[</w:t>
      </w:r>
      <w:r w:rsidR="000108DD">
        <w:fldChar w:fldCharType="begin"/>
      </w:r>
      <w:r w:rsidR="000108DD">
        <w:instrText xml:space="preserve"> SEQ [ \* ARABIC </w:instrText>
      </w:r>
      <w:r w:rsidR="000108DD">
        <w:fldChar w:fldCharType="separate"/>
      </w:r>
      <w:r w:rsidR="001676A8">
        <w:rPr>
          <w:noProof/>
        </w:rPr>
        <w:t>1</w:t>
      </w:r>
      <w:r w:rsidR="000108DD">
        <w:rPr>
          <w:noProof/>
        </w:rPr>
        <w:fldChar w:fldCharType="end"/>
      </w:r>
      <w:bookmarkEnd w:id="70"/>
      <w:r>
        <w:t>]</w:t>
      </w:r>
      <w:r w:rsidR="003652EE">
        <w:tab/>
      </w:r>
      <w:r w:rsidR="003652EE">
        <w:tab/>
      </w:r>
      <w:r w:rsidR="00977486">
        <w:t xml:space="preserve">Knihovna </w:t>
      </w:r>
      <w:proofErr w:type="spellStart"/>
      <w:r w:rsidR="0021770D">
        <w:t>WifiManager</w:t>
      </w:r>
      <w:proofErr w:type="spellEnd"/>
    </w:p>
    <w:p w14:paraId="572AA92F" w14:textId="32D1643E" w:rsidR="00D667DE" w:rsidRDefault="00D667DE" w:rsidP="003652EE">
      <w:pPr>
        <w:pStyle w:val="Literatura"/>
        <w:jc w:val="left"/>
      </w:pPr>
      <w:r>
        <w:tab/>
        <w:t xml:space="preserve">              </w:t>
      </w:r>
      <w:r w:rsidR="00194831">
        <w:t>g</w:t>
      </w:r>
      <w:r>
        <w:t>ithub.com/</w:t>
      </w:r>
      <w:proofErr w:type="spellStart"/>
      <w:r>
        <w:t>alanswx</w:t>
      </w:r>
      <w:proofErr w:type="spellEnd"/>
      <w:r>
        <w:t>/</w:t>
      </w:r>
      <w:proofErr w:type="spellStart"/>
      <w:r>
        <w:t>ESPAsyncWiFiManager</w:t>
      </w:r>
      <w:proofErr w:type="spellEnd"/>
    </w:p>
    <w:p w14:paraId="30805B79" w14:textId="6B845CEA" w:rsidR="003652EE" w:rsidRDefault="003652EE" w:rsidP="003652EE">
      <w:pPr>
        <w:pStyle w:val="Literatura"/>
        <w:jc w:val="left"/>
      </w:pPr>
      <w:r w:rsidRPr="00E218B2">
        <w:t>[2]</w:t>
      </w:r>
      <w:r w:rsidRPr="00E218B2">
        <w:tab/>
      </w:r>
      <w:r w:rsidRPr="00E218B2">
        <w:tab/>
      </w:r>
      <w:r w:rsidR="0060713D">
        <w:t>Knihovna ESP8266Audio</w:t>
      </w:r>
    </w:p>
    <w:p w14:paraId="4FED61C9" w14:textId="5104C422" w:rsidR="008F6ED7" w:rsidRPr="003652EE" w:rsidRDefault="008F6ED7" w:rsidP="003652EE">
      <w:pPr>
        <w:pStyle w:val="Literatura"/>
        <w:jc w:val="left"/>
        <w:rPr>
          <w:lang w:val="en-US"/>
        </w:rPr>
      </w:pPr>
      <w:r>
        <w:tab/>
      </w:r>
      <w:r>
        <w:tab/>
      </w:r>
      <w:r w:rsidR="00194831">
        <w:t>g</w:t>
      </w:r>
      <w:r>
        <w:t>ithub.com/</w:t>
      </w:r>
      <w:proofErr w:type="spellStart"/>
      <w:r>
        <w:t>earlephillhower</w:t>
      </w:r>
      <w:proofErr w:type="spellEnd"/>
      <w:r>
        <w:t>/ESP8266Audio</w:t>
      </w:r>
    </w:p>
    <w:p w14:paraId="29BB699B" w14:textId="16A4FDB8" w:rsidR="00C03742" w:rsidRDefault="003652EE" w:rsidP="003652EE">
      <w:pPr>
        <w:pStyle w:val="Literatura"/>
        <w:jc w:val="left"/>
      </w:pPr>
      <w:r>
        <w:t>[3]</w:t>
      </w:r>
      <w:r>
        <w:tab/>
      </w:r>
      <w:r>
        <w:tab/>
      </w:r>
      <w:r w:rsidR="00C03742">
        <w:t xml:space="preserve">Knihovna </w:t>
      </w:r>
      <w:proofErr w:type="spellStart"/>
      <w:r w:rsidR="00C03742">
        <w:t>WebServer</w:t>
      </w:r>
      <w:proofErr w:type="spellEnd"/>
    </w:p>
    <w:p w14:paraId="52A62CEC" w14:textId="7A7ADA80" w:rsidR="00160EC1" w:rsidRDefault="00160EC1" w:rsidP="003652EE">
      <w:pPr>
        <w:pStyle w:val="Literatura"/>
        <w:jc w:val="left"/>
      </w:pPr>
      <w:r>
        <w:tab/>
        <w:t xml:space="preserve">              </w:t>
      </w:r>
      <w:r w:rsidR="00194831">
        <w:t>g</w:t>
      </w:r>
      <w:r>
        <w:t>ithub.com/</w:t>
      </w:r>
      <w:proofErr w:type="spellStart"/>
      <w:r>
        <w:t>ottowinter</w:t>
      </w:r>
      <w:proofErr w:type="spellEnd"/>
      <w:r>
        <w:t>/</w:t>
      </w:r>
      <w:proofErr w:type="spellStart"/>
      <w:r>
        <w:t>ESPAsyncjWebServer-esphome</w:t>
      </w:r>
      <w:proofErr w:type="spellEnd"/>
    </w:p>
    <w:p w14:paraId="3B831EEC" w14:textId="77777777" w:rsidR="00D2055C" w:rsidRDefault="00C03742" w:rsidP="00D2055C">
      <w:pPr>
        <w:pStyle w:val="Literatura"/>
        <w:jc w:val="left"/>
      </w:pPr>
      <w:r>
        <w:tab/>
        <w:t xml:space="preserve">    </w:t>
      </w:r>
      <w:r w:rsidR="003652EE">
        <w:tab/>
      </w:r>
    </w:p>
    <w:p w14:paraId="477A95C3" w14:textId="63B896EE" w:rsidR="00F03DA6" w:rsidRDefault="003652EE" w:rsidP="00D2055C">
      <w:pPr>
        <w:pStyle w:val="Literatura"/>
        <w:jc w:val="left"/>
      </w:pPr>
      <w:r>
        <w:rPr>
          <w:lang w:val="en-US"/>
        </w:rPr>
        <w:t>[4]</w:t>
      </w:r>
      <w:r>
        <w:tab/>
      </w:r>
      <w:r>
        <w:tab/>
      </w:r>
      <w:proofErr w:type="spellStart"/>
      <w:r w:rsidR="00EB5D92">
        <w:t>ESPAsyncWebServer</w:t>
      </w:r>
      <w:proofErr w:type="spellEnd"/>
      <w:r w:rsidR="00EB5D92">
        <w:t xml:space="preserve"> s použitím SPIFFS</w:t>
      </w:r>
    </w:p>
    <w:p w14:paraId="04C98602" w14:textId="7FEC758B" w:rsidR="00EB5D92" w:rsidRDefault="00EB5D92" w:rsidP="003652EE">
      <w:pPr>
        <w:pStyle w:val="Literatura"/>
        <w:jc w:val="left"/>
        <w:rPr>
          <w:bCs/>
        </w:rPr>
      </w:pPr>
      <w:r>
        <w:tab/>
      </w:r>
      <w:r>
        <w:tab/>
        <w:t>https://randomnerdtutorials.com/esp32-web-server-spiffs-spi-flash-file-system/</w:t>
      </w:r>
    </w:p>
    <w:p w14:paraId="44D02D9C" w14:textId="37273224"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194831" w:rsidRPr="00194831">
        <w:rPr>
          <w:bCs/>
        </w:rPr>
        <w:t>https://www.hackster.io/RoboticaDIY/esp8266-how-to-make-wi-fi-radio-5bee14</w:t>
      </w:r>
    </w:p>
    <w:p w14:paraId="0172965D" w14:textId="77777777" w:rsidR="00D054DB" w:rsidRDefault="00D054DB">
      <w:pPr>
        <w:pStyle w:val="Literatura"/>
        <w:rPr>
          <w:bCs/>
        </w:rPr>
      </w:pPr>
    </w:p>
    <w:p w14:paraId="5F1B9BCD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2"/>
          <w:footerReference w:type="default" r:id="rId13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71" w:name="_Toc37577739"/>
      <w:bookmarkStart w:id="72" w:name="_Toc88120450"/>
      <w:bookmarkStart w:id="73" w:name="_Toc88120687"/>
      <w:bookmarkStart w:id="74" w:name="_Toc88120899"/>
      <w:bookmarkStart w:id="75" w:name="_Toc88121003"/>
      <w:bookmarkStart w:id="76" w:name="_Toc88121046"/>
      <w:bookmarkStart w:id="77" w:name="_Toc88121183"/>
      <w:bookmarkStart w:id="78" w:name="_Toc88121557"/>
      <w:bookmarkStart w:id="79" w:name="_Toc88121614"/>
      <w:bookmarkStart w:id="80" w:name="_Toc88121752"/>
      <w:bookmarkStart w:id="81" w:name="_Toc88122018"/>
      <w:bookmarkStart w:id="82" w:name="_Toc88124623"/>
      <w:bookmarkStart w:id="83" w:name="_Toc88124660"/>
      <w:bookmarkStart w:id="84" w:name="_Toc88124810"/>
      <w:bookmarkStart w:id="85" w:name="_Toc88125793"/>
      <w:bookmarkStart w:id="86" w:name="_Toc88126313"/>
      <w:bookmarkStart w:id="87" w:name="_Toc88126464"/>
      <w:bookmarkStart w:id="88" w:name="_Toc88126531"/>
      <w:bookmarkStart w:id="89" w:name="_Toc88126560"/>
      <w:bookmarkStart w:id="90" w:name="_Toc88126776"/>
      <w:bookmarkStart w:id="91" w:name="_Toc88126866"/>
      <w:bookmarkStart w:id="92" w:name="_Toc88127107"/>
      <w:bookmarkStart w:id="93" w:name="_Toc88127150"/>
      <w:bookmarkStart w:id="94" w:name="_Toc88128515"/>
      <w:bookmarkStart w:id="95" w:name="_Toc107634157"/>
      <w:bookmarkStart w:id="96" w:name="_Toc107635192"/>
      <w:bookmarkStart w:id="97" w:name="_Toc107635232"/>
      <w:bookmarkStart w:id="98" w:name="_Toc107635249"/>
    </w:p>
    <w:p w14:paraId="4134E821" w14:textId="77777777" w:rsidR="00F03DA6" w:rsidRDefault="00F94A83">
      <w:pPr>
        <w:pStyle w:val="Nadpis"/>
      </w:pPr>
      <w:bookmarkStart w:id="99" w:name="_Toc61206113"/>
      <w:r>
        <w:lastRenderedPageBreak/>
        <w:t>Seznam p</w:t>
      </w:r>
      <w:r w:rsidR="00F03DA6">
        <w:t>říloh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25BA1FF8" w14:textId="77777777" w:rsidR="00855A83" w:rsidRDefault="00855A83" w:rsidP="00855A83">
      <w:r>
        <w:t>č. 1 Titulní list</w:t>
      </w:r>
    </w:p>
    <w:p w14:paraId="706928BC" w14:textId="77777777" w:rsidR="00855A83" w:rsidRDefault="00855A83" w:rsidP="00855A83">
      <w:r>
        <w:t>č. 2 Čestné prohlášení</w:t>
      </w:r>
    </w:p>
    <w:p w14:paraId="0D4CA49E" w14:textId="77777777" w:rsidR="00855A83" w:rsidRDefault="00855A83" w:rsidP="00855A83">
      <w:r>
        <w:t>č. 3 Poděkování</w:t>
      </w:r>
    </w:p>
    <w:p w14:paraId="5053FFAA" w14:textId="77777777" w:rsidR="00855A83" w:rsidRPr="008C2CD1" w:rsidRDefault="00855A83" w:rsidP="00F94A83">
      <w:pPr>
        <w:rPr>
          <w:i/>
        </w:rPr>
      </w:pPr>
    </w:p>
    <w:p w14:paraId="15B1BBCD" w14:textId="77777777"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14:paraId="5E7E6CC8" w14:textId="77777777" w:rsidR="001B6F92" w:rsidRPr="008471FB" w:rsidRDefault="001B6F92" w:rsidP="00F94A83">
      <w:pPr>
        <w:ind w:left="720"/>
        <w:rPr>
          <w:i/>
        </w:rPr>
      </w:pPr>
      <w:bookmarkStart w:id="100" w:name="_GoBack"/>
      <w:bookmarkEnd w:id="100"/>
    </w:p>
    <w:sectPr w:rsidR="001B6F92" w:rsidRPr="008471FB" w:rsidSect="000F1F8E">
      <w:headerReference w:type="default" r:id="rId14"/>
      <w:footerReference w:type="default" r:id="rId15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5D17B" w14:textId="77777777" w:rsidR="002D38E1" w:rsidRDefault="002D38E1">
      <w:r>
        <w:separator/>
      </w:r>
    </w:p>
    <w:p w14:paraId="24821C33" w14:textId="77777777" w:rsidR="002D38E1" w:rsidRDefault="002D38E1"/>
  </w:endnote>
  <w:endnote w:type="continuationSeparator" w:id="0">
    <w:p w14:paraId="2E809311" w14:textId="77777777" w:rsidR="002D38E1" w:rsidRDefault="002D38E1">
      <w:r>
        <w:continuationSeparator/>
      </w:r>
    </w:p>
    <w:p w14:paraId="1596B20B" w14:textId="77777777" w:rsidR="002D38E1" w:rsidRDefault="002D38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D9CCB" w14:textId="77777777" w:rsidR="008471FB" w:rsidRDefault="008471FB">
    <w:pPr>
      <w:pStyle w:val="Zpat"/>
      <w:jc w:val="center"/>
    </w:pPr>
  </w:p>
  <w:p w14:paraId="0294FE70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A88B3" w14:textId="77777777"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967BB">
      <w:rPr>
        <w:b/>
        <w:noProof/>
      </w:rPr>
      <w:t>11</w:t>
    </w:r>
    <w:r w:rsidRPr="00FF6F58">
      <w:rPr>
        <w:b/>
      </w:rPr>
      <w:fldChar w:fldCharType="end"/>
    </w:r>
  </w:p>
  <w:p w14:paraId="138B3922" w14:textId="77777777"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8E0E" w14:textId="77777777" w:rsidR="00FF6F58" w:rsidRDefault="00FF6F58">
    <w:pPr>
      <w:pStyle w:val="Zpat"/>
      <w:jc w:val="center"/>
    </w:pPr>
  </w:p>
  <w:p w14:paraId="76628F71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5D285" w14:textId="77777777" w:rsidR="002D38E1" w:rsidRDefault="002D38E1">
      <w:r>
        <w:separator/>
      </w:r>
    </w:p>
    <w:p w14:paraId="4C0A0485" w14:textId="77777777" w:rsidR="002D38E1" w:rsidRDefault="002D38E1"/>
  </w:footnote>
  <w:footnote w:type="continuationSeparator" w:id="0">
    <w:p w14:paraId="375C31BE" w14:textId="77777777" w:rsidR="002D38E1" w:rsidRDefault="002D38E1">
      <w:r>
        <w:continuationSeparator/>
      </w:r>
    </w:p>
    <w:p w14:paraId="66ED0E2D" w14:textId="77777777" w:rsidR="002D38E1" w:rsidRDefault="002D38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959D5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31765" w14:textId="77777777" w:rsidR="00657ACD" w:rsidRPr="00341C63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  <w:rPr>
        <w:b w:val="0"/>
        <w:sz w:val="20"/>
        <w:szCs w:val="20"/>
      </w:rPr>
    </w:pPr>
    <w:r w:rsidRPr="000F1F8E">
      <w:rPr>
        <w:b w:val="0"/>
        <w:sz w:val="20"/>
        <w:szCs w:val="20"/>
      </w:rPr>
      <w:t xml:space="preserve">Závěrečná studijní práce, </w:t>
    </w:r>
    <w:r w:rsidR="00341C63">
      <w:rPr>
        <w:b w:val="0"/>
        <w:sz w:val="20"/>
        <w:szCs w:val="20"/>
      </w:rPr>
      <w:t>Štěpán Kuzník</w:t>
    </w:r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</w:t>
    </w:r>
    <w:r w:rsidR="00341C63">
      <w:rPr>
        <w:b w:val="0"/>
        <w:sz w:val="20"/>
        <w:szCs w:val="20"/>
      </w:rPr>
      <w:t>20</w:t>
    </w:r>
    <w:r w:rsidR="000F1F8E" w:rsidRPr="000F1F8E">
      <w:rPr>
        <w:b w:val="0"/>
        <w:sz w:val="20"/>
        <w:szCs w:val="20"/>
      </w:rPr>
      <w:t>/20</w:t>
    </w:r>
    <w:r w:rsidR="00341C63">
      <w:rPr>
        <w:b w:val="0"/>
        <w:sz w:val="20"/>
        <w:szCs w:val="20"/>
      </w:rPr>
      <w:t>21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2CEA4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DE43D9"/>
    <w:multiLevelType w:val="hybridMultilevel"/>
    <w:tmpl w:val="22384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6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86796E"/>
    <w:multiLevelType w:val="hybridMultilevel"/>
    <w:tmpl w:val="AC7C7E1A"/>
    <w:lvl w:ilvl="0" w:tplc="B70A98A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43EC0785"/>
    <w:multiLevelType w:val="hybridMultilevel"/>
    <w:tmpl w:val="3246FB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CC23BB3"/>
    <w:multiLevelType w:val="multilevel"/>
    <w:tmpl w:val="F482B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3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5"/>
  </w:num>
  <w:num w:numId="3">
    <w:abstractNumId w:val="25"/>
  </w:num>
  <w:num w:numId="4">
    <w:abstractNumId w:val="45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8"/>
  </w:num>
  <w:num w:numId="18">
    <w:abstractNumId w:val="41"/>
  </w:num>
  <w:num w:numId="19">
    <w:abstractNumId w:val="42"/>
  </w:num>
  <w:num w:numId="20">
    <w:abstractNumId w:val="12"/>
  </w:num>
  <w:num w:numId="21">
    <w:abstractNumId w:val="28"/>
  </w:num>
  <w:num w:numId="22">
    <w:abstractNumId w:val="44"/>
  </w:num>
  <w:num w:numId="23">
    <w:abstractNumId w:val="19"/>
  </w:num>
  <w:num w:numId="24">
    <w:abstractNumId w:val="22"/>
  </w:num>
  <w:num w:numId="25">
    <w:abstractNumId w:val="33"/>
  </w:num>
  <w:num w:numId="26">
    <w:abstractNumId w:val="11"/>
  </w:num>
  <w:num w:numId="27">
    <w:abstractNumId w:val="37"/>
  </w:num>
  <w:num w:numId="28">
    <w:abstractNumId w:val="14"/>
  </w:num>
  <w:num w:numId="29">
    <w:abstractNumId w:val="26"/>
  </w:num>
  <w:num w:numId="30">
    <w:abstractNumId w:val="24"/>
  </w:num>
  <w:num w:numId="31">
    <w:abstractNumId w:val="40"/>
  </w:num>
  <w:num w:numId="32">
    <w:abstractNumId w:val="21"/>
  </w:num>
  <w:num w:numId="33">
    <w:abstractNumId w:val="32"/>
  </w:num>
  <w:num w:numId="34">
    <w:abstractNumId w:val="39"/>
  </w:num>
  <w:num w:numId="35">
    <w:abstractNumId w:val="43"/>
  </w:num>
  <w:num w:numId="36">
    <w:abstractNumId w:val="27"/>
  </w:num>
  <w:num w:numId="37">
    <w:abstractNumId w:val="17"/>
  </w:num>
  <w:num w:numId="38">
    <w:abstractNumId w:val="36"/>
  </w:num>
  <w:num w:numId="39">
    <w:abstractNumId w:val="23"/>
  </w:num>
  <w:num w:numId="40">
    <w:abstractNumId w:val="20"/>
  </w:num>
  <w:num w:numId="41">
    <w:abstractNumId w:val="30"/>
  </w:num>
  <w:num w:numId="42">
    <w:abstractNumId w:val="34"/>
  </w:num>
  <w:num w:numId="43">
    <w:abstractNumId w:val="16"/>
  </w:num>
  <w:num w:numId="44">
    <w:abstractNumId w:val="29"/>
  </w:num>
  <w:num w:numId="45">
    <w:abstractNumId w:val="38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6A8"/>
    <w:rsid w:val="000019DB"/>
    <w:rsid w:val="00015027"/>
    <w:rsid w:val="0001616E"/>
    <w:rsid w:val="00022EFA"/>
    <w:rsid w:val="0002649E"/>
    <w:rsid w:val="000439D3"/>
    <w:rsid w:val="00046525"/>
    <w:rsid w:val="00055845"/>
    <w:rsid w:val="00070E4A"/>
    <w:rsid w:val="00071ADE"/>
    <w:rsid w:val="00080042"/>
    <w:rsid w:val="000A5CA1"/>
    <w:rsid w:val="000B40C6"/>
    <w:rsid w:val="000F12B8"/>
    <w:rsid w:val="000F1F8E"/>
    <w:rsid w:val="000F5ED1"/>
    <w:rsid w:val="0010366E"/>
    <w:rsid w:val="00106D4A"/>
    <w:rsid w:val="001202A6"/>
    <w:rsid w:val="00131D49"/>
    <w:rsid w:val="00137BB1"/>
    <w:rsid w:val="00143D01"/>
    <w:rsid w:val="00157365"/>
    <w:rsid w:val="00160EC1"/>
    <w:rsid w:val="001676A8"/>
    <w:rsid w:val="00171FCE"/>
    <w:rsid w:val="00194831"/>
    <w:rsid w:val="0019785C"/>
    <w:rsid w:val="001A213E"/>
    <w:rsid w:val="001A517F"/>
    <w:rsid w:val="001B6F92"/>
    <w:rsid w:val="001C058B"/>
    <w:rsid w:val="001D39EF"/>
    <w:rsid w:val="001E00EE"/>
    <w:rsid w:val="001F423D"/>
    <w:rsid w:val="00202EEC"/>
    <w:rsid w:val="0021770D"/>
    <w:rsid w:val="00230592"/>
    <w:rsid w:val="002360FC"/>
    <w:rsid w:val="00243642"/>
    <w:rsid w:val="00260810"/>
    <w:rsid w:val="002665BF"/>
    <w:rsid w:val="00267F91"/>
    <w:rsid w:val="002810D2"/>
    <w:rsid w:val="00283EC3"/>
    <w:rsid w:val="00286700"/>
    <w:rsid w:val="00294C06"/>
    <w:rsid w:val="002B55C2"/>
    <w:rsid w:val="002C292A"/>
    <w:rsid w:val="002D38E1"/>
    <w:rsid w:val="002F3109"/>
    <w:rsid w:val="002F4544"/>
    <w:rsid w:val="002F63A2"/>
    <w:rsid w:val="00303D9C"/>
    <w:rsid w:val="00320CEC"/>
    <w:rsid w:val="0032117C"/>
    <w:rsid w:val="00331AC0"/>
    <w:rsid w:val="003376F3"/>
    <w:rsid w:val="00341C63"/>
    <w:rsid w:val="00351AA5"/>
    <w:rsid w:val="003652EE"/>
    <w:rsid w:val="00374302"/>
    <w:rsid w:val="0038158E"/>
    <w:rsid w:val="003826F1"/>
    <w:rsid w:val="003844A7"/>
    <w:rsid w:val="00387CC9"/>
    <w:rsid w:val="00395C96"/>
    <w:rsid w:val="00396461"/>
    <w:rsid w:val="003A0400"/>
    <w:rsid w:val="003A1CED"/>
    <w:rsid w:val="003B05B9"/>
    <w:rsid w:val="003B2FB6"/>
    <w:rsid w:val="003C242E"/>
    <w:rsid w:val="003F252E"/>
    <w:rsid w:val="00403842"/>
    <w:rsid w:val="004114D7"/>
    <w:rsid w:val="00416510"/>
    <w:rsid w:val="00425C68"/>
    <w:rsid w:val="00437081"/>
    <w:rsid w:val="00476D5A"/>
    <w:rsid w:val="00483A69"/>
    <w:rsid w:val="00486309"/>
    <w:rsid w:val="004922FA"/>
    <w:rsid w:val="004A12E0"/>
    <w:rsid w:val="004D7ACA"/>
    <w:rsid w:val="004D7EB3"/>
    <w:rsid w:val="004E6DC8"/>
    <w:rsid w:val="004F266E"/>
    <w:rsid w:val="00506D22"/>
    <w:rsid w:val="0051517B"/>
    <w:rsid w:val="00516BD7"/>
    <w:rsid w:val="0052326C"/>
    <w:rsid w:val="00552D09"/>
    <w:rsid w:val="00560F3D"/>
    <w:rsid w:val="00570D9F"/>
    <w:rsid w:val="00570F45"/>
    <w:rsid w:val="00573647"/>
    <w:rsid w:val="00581243"/>
    <w:rsid w:val="00586529"/>
    <w:rsid w:val="005C124C"/>
    <w:rsid w:val="005D5EFD"/>
    <w:rsid w:val="005E6B8E"/>
    <w:rsid w:val="005F3335"/>
    <w:rsid w:val="006022A1"/>
    <w:rsid w:val="00603B18"/>
    <w:rsid w:val="0060713D"/>
    <w:rsid w:val="00607B9A"/>
    <w:rsid w:val="00614852"/>
    <w:rsid w:val="006221F5"/>
    <w:rsid w:val="00623C60"/>
    <w:rsid w:val="00626577"/>
    <w:rsid w:val="00657ACD"/>
    <w:rsid w:val="00662A2C"/>
    <w:rsid w:val="00673E3E"/>
    <w:rsid w:val="00676A3A"/>
    <w:rsid w:val="00677322"/>
    <w:rsid w:val="00680144"/>
    <w:rsid w:val="006901D8"/>
    <w:rsid w:val="006B15C4"/>
    <w:rsid w:val="006C2C63"/>
    <w:rsid w:val="006E2B97"/>
    <w:rsid w:val="0070571A"/>
    <w:rsid w:val="007117A3"/>
    <w:rsid w:val="007211F8"/>
    <w:rsid w:val="00724A63"/>
    <w:rsid w:val="00724C1C"/>
    <w:rsid w:val="00735C9B"/>
    <w:rsid w:val="00756E7C"/>
    <w:rsid w:val="00757D7D"/>
    <w:rsid w:val="00773A5D"/>
    <w:rsid w:val="007A43BB"/>
    <w:rsid w:val="007C2D78"/>
    <w:rsid w:val="007C4434"/>
    <w:rsid w:val="007D0ED2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5A84"/>
    <w:rsid w:val="008B6730"/>
    <w:rsid w:val="008B6B9E"/>
    <w:rsid w:val="008C0C30"/>
    <w:rsid w:val="008C2CD1"/>
    <w:rsid w:val="008F6ED7"/>
    <w:rsid w:val="009001B1"/>
    <w:rsid w:val="00907764"/>
    <w:rsid w:val="00917522"/>
    <w:rsid w:val="0092229F"/>
    <w:rsid w:val="00940795"/>
    <w:rsid w:val="0095642E"/>
    <w:rsid w:val="0096535C"/>
    <w:rsid w:val="00976054"/>
    <w:rsid w:val="00977486"/>
    <w:rsid w:val="009807D3"/>
    <w:rsid w:val="009838D2"/>
    <w:rsid w:val="009875FD"/>
    <w:rsid w:val="009910B6"/>
    <w:rsid w:val="00992C36"/>
    <w:rsid w:val="00996844"/>
    <w:rsid w:val="009D4218"/>
    <w:rsid w:val="009E0FFE"/>
    <w:rsid w:val="009F450F"/>
    <w:rsid w:val="00A00297"/>
    <w:rsid w:val="00A01523"/>
    <w:rsid w:val="00A0246F"/>
    <w:rsid w:val="00A0304C"/>
    <w:rsid w:val="00A07699"/>
    <w:rsid w:val="00A1344E"/>
    <w:rsid w:val="00A13944"/>
    <w:rsid w:val="00A15971"/>
    <w:rsid w:val="00A37BEE"/>
    <w:rsid w:val="00A53909"/>
    <w:rsid w:val="00AA1F5A"/>
    <w:rsid w:val="00AB18DA"/>
    <w:rsid w:val="00AC3AB9"/>
    <w:rsid w:val="00B0667F"/>
    <w:rsid w:val="00B103FF"/>
    <w:rsid w:val="00B56271"/>
    <w:rsid w:val="00B57C10"/>
    <w:rsid w:val="00B62897"/>
    <w:rsid w:val="00B8449A"/>
    <w:rsid w:val="00B943D2"/>
    <w:rsid w:val="00B97E74"/>
    <w:rsid w:val="00BB1C19"/>
    <w:rsid w:val="00BC61C3"/>
    <w:rsid w:val="00BD2233"/>
    <w:rsid w:val="00BE0B3F"/>
    <w:rsid w:val="00BE4E4F"/>
    <w:rsid w:val="00C03742"/>
    <w:rsid w:val="00C05A62"/>
    <w:rsid w:val="00C07842"/>
    <w:rsid w:val="00C11348"/>
    <w:rsid w:val="00C33D05"/>
    <w:rsid w:val="00C41C8A"/>
    <w:rsid w:val="00C42B22"/>
    <w:rsid w:val="00C50D62"/>
    <w:rsid w:val="00C526D7"/>
    <w:rsid w:val="00C91564"/>
    <w:rsid w:val="00CA3973"/>
    <w:rsid w:val="00CA6FC5"/>
    <w:rsid w:val="00CC7366"/>
    <w:rsid w:val="00CF7670"/>
    <w:rsid w:val="00D04AE6"/>
    <w:rsid w:val="00D054DB"/>
    <w:rsid w:val="00D12AB2"/>
    <w:rsid w:val="00D17DE7"/>
    <w:rsid w:val="00D2055C"/>
    <w:rsid w:val="00D301B4"/>
    <w:rsid w:val="00D349A6"/>
    <w:rsid w:val="00D41AB3"/>
    <w:rsid w:val="00D433EA"/>
    <w:rsid w:val="00D617E2"/>
    <w:rsid w:val="00D667DE"/>
    <w:rsid w:val="00D72EB1"/>
    <w:rsid w:val="00D75539"/>
    <w:rsid w:val="00D765BF"/>
    <w:rsid w:val="00D77914"/>
    <w:rsid w:val="00D862C9"/>
    <w:rsid w:val="00D92D12"/>
    <w:rsid w:val="00D967BB"/>
    <w:rsid w:val="00DA61AE"/>
    <w:rsid w:val="00DB42AE"/>
    <w:rsid w:val="00DD56EE"/>
    <w:rsid w:val="00DF38F3"/>
    <w:rsid w:val="00E15D00"/>
    <w:rsid w:val="00E15FA1"/>
    <w:rsid w:val="00E218B2"/>
    <w:rsid w:val="00E219C1"/>
    <w:rsid w:val="00E41AE1"/>
    <w:rsid w:val="00E42990"/>
    <w:rsid w:val="00E5416C"/>
    <w:rsid w:val="00E60BE8"/>
    <w:rsid w:val="00E6292A"/>
    <w:rsid w:val="00E708BB"/>
    <w:rsid w:val="00E9247E"/>
    <w:rsid w:val="00E9350B"/>
    <w:rsid w:val="00E9780B"/>
    <w:rsid w:val="00EA4374"/>
    <w:rsid w:val="00EA693D"/>
    <w:rsid w:val="00EB0D51"/>
    <w:rsid w:val="00EB5D92"/>
    <w:rsid w:val="00EC41DD"/>
    <w:rsid w:val="00F02A0D"/>
    <w:rsid w:val="00F03DA6"/>
    <w:rsid w:val="00F061AD"/>
    <w:rsid w:val="00F22EB3"/>
    <w:rsid w:val="00F256DB"/>
    <w:rsid w:val="00F368B3"/>
    <w:rsid w:val="00F45C54"/>
    <w:rsid w:val="00F53213"/>
    <w:rsid w:val="00F8275C"/>
    <w:rsid w:val="00F83FF4"/>
    <w:rsid w:val="00F8732B"/>
    <w:rsid w:val="00F94A83"/>
    <w:rsid w:val="00FA07F4"/>
    <w:rsid w:val="00FA54EE"/>
    <w:rsid w:val="00FA7CA6"/>
    <w:rsid w:val="00FB3AA1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AF4EE79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6D137-0ABC-40FE-839A-EF984D0C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0</TotalTime>
  <Pages>14</Pages>
  <Words>1135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7818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Natálie Bartusková</cp:lastModifiedBy>
  <cp:revision>2</cp:revision>
  <cp:lastPrinted>2004-11-12T21:05:00Z</cp:lastPrinted>
  <dcterms:created xsi:type="dcterms:W3CDTF">2021-01-25T10:55:00Z</dcterms:created>
  <dcterms:modified xsi:type="dcterms:W3CDTF">2021-01-25T10:55:00Z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